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567"/>
        <w:gridCol w:w="7088"/>
      </w:tblGrid>
      <w:tr w:rsidR="001B2ABD" w:rsidRPr="004F093E" w14:paraId="7E66FC2E" w14:textId="77777777" w:rsidTr="00D35D44">
        <w:trPr>
          <w:trHeight w:val="1134"/>
        </w:trPr>
        <w:tc>
          <w:tcPr>
            <w:tcW w:w="3402" w:type="dxa"/>
            <w:vAlign w:val="bottom"/>
          </w:tcPr>
          <w:p w14:paraId="02B55164" w14:textId="1A5BBD97" w:rsidR="001B2ABD" w:rsidRPr="004F093E" w:rsidRDefault="0099158B" w:rsidP="001B2AB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99158B">
              <w:rPr>
                <w:rFonts w:ascii="Times New Roman" w:hAnsi="Times New Roman" w:cs="Times New Roman"/>
                <w:noProof/>
              </w:rPr>
              <w:t/>
              <w:pict>
                <v:shape type="#_x0000_t75" style="width:100px;height:100px" stroked="f">
                  <v:imagedata r:id="rId12" o:title=""/>
                </v:shape>
              </w:pict>
              <w:t/>
            </w:r>
          </w:p>
        </w:tc>
        <w:tc>
          <w:tcPr>
            <w:tcW w:w="567" w:type="dxa"/>
          </w:tcPr>
          <w:p w14:paraId="0100293F" w14:textId="77777777" w:rsidR="001B2ABD" w:rsidRPr="004F093E" w:rsidRDefault="001B2ABD" w:rsidP="00D35D44">
            <w:pPr>
              <w:tabs>
                <w:tab w:val="left" w:pos="990"/>
              </w:tabs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088" w:type="dxa"/>
            <w:vAlign w:val="bottom"/>
          </w:tcPr>
          <w:p w14:paraId="69FFE109" w14:textId="495B8402" w:rsidR="001B2ABD" w:rsidRPr="00D35D44" w:rsidRDefault="00607F19" w:rsidP="004F093E">
            <w:pPr>
              <w:pStyle w:val="Titel"/>
              <w:rPr>
                <w:rFonts w:ascii="Times New Roman" w:hAnsi="Times New Roman" w:cs="Times New Roman"/>
                <w:b/>
                <w:bCs/>
                <w:noProof/>
                <w:color w:val="005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5000"/>
                <w:sz w:val="28"/>
                <w:szCs w:val="28"/>
              </w:rPr>
              <w:t>KULABA BRIAN</w:t>
            </w:r>
          </w:p>
          <w:p w14:paraId="398A0177" w14:textId="7BCE5D4C" w:rsidR="004F093E" w:rsidRPr="004F093E" w:rsidRDefault="004F093E" w:rsidP="004F093E">
            <w:pPr>
              <w:rPr>
                <w:rFonts w:ascii="Times New Roman" w:hAnsi="Times New Roman" w:cs="Times New Roman"/>
                <w:b/>
                <w:bCs/>
                <w:color w:val="005000"/>
                <w:sz w:val="28"/>
                <w:szCs w:val="28"/>
              </w:rPr>
            </w:pPr>
          </w:p>
        </w:tc>
      </w:tr>
      <w:tr w:rsidR="001B2ABD" w:rsidRPr="00607F19" w14:paraId="3E07FF4A" w14:textId="77777777" w:rsidTr="00D35D44">
        <w:tc>
          <w:tcPr>
            <w:tcW w:w="3402" w:type="dxa"/>
          </w:tcPr>
          <w:p w14:paraId="6FFE602B" w14:textId="34BAAD16" w:rsidR="004F093E" w:rsidRPr="00607F19" w:rsidRDefault="004F093E" w:rsidP="009260CD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7FB976C0" w14:textId="372D56F6" w:rsidR="004F093E" w:rsidRPr="00607F19" w:rsidRDefault="004F093E" w:rsidP="00354954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 w:rsidRPr="00607F19">
              <w:rPr>
                <w:noProof/>
                <w:sz w:val="28"/>
                <w:szCs w:val="28"/>
                <w:lang w:val="en-US"/>
              </w:rPr>
              <w:t>P</w:t>
            </w:r>
            <w:r w:rsidR="00354954" w:rsidRPr="00607F19">
              <w:rPr>
                <w:caps w:val="0"/>
                <w:noProof/>
                <w:sz w:val="28"/>
                <w:szCs w:val="28"/>
                <w:lang w:val="en-US"/>
              </w:rPr>
              <w:t xml:space="preserve">ersonal </w:t>
            </w:r>
            <w:r w:rsidR="00D35D44" w:rsidRPr="00607F19">
              <w:rPr>
                <w:caps w:val="0"/>
                <w:noProof/>
                <w:sz w:val="28"/>
                <w:szCs w:val="28"/>
                <w:lang w:val="en-US"/>
              </w:rPr>
              <w:t>Information</w:t>
            </w:r>
          </w:p>
          <w:p w14:paraId="62EAE0F2" w14:textId="3E9E49DC" w:rsidR="00036450" w:rsidRPr="004064BD" w:rsidRDefault="00607F19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Iam a hardworking account and programer, focused on changing the world with my capabilities. I have experience of over 3years in the field of IT.</w:t>
            </w:r>
          </w:p>
          <w:p w14:paraId="4BF3CAA6" w14:textId="62B230D2" w:rsidR="00D35D44" w:rsidRPr="004064BD" w:rsidRDefault="00D35D44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1ECA1BC1" w14:textId="64E01733" w:rsidR="004064BD" w:rsidRPr="004064BD" w:rsidRDefault="00D35D44" w:rsidP="004F093E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 w:rsidRPr="004064BD"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  <w:t>Email</w:t>
            </w:r>
          </w:p>
          <w:p w14:paraId="5B63540E" w14:textId="51D5FAC1" w:rsidR="00D35D44" w:rsidRDefault="00607F19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Style w:val="Hyperlink"/>
                <w:rFonts w:ascii="Times New Roman" w:hAnsi="Times New Roman" w:cs="Times New Roman"/>
                <w:noProof/>
                <w:szCs w:val="18"/>
                <w:lang w:val="en-US"/>
              </w:rPr>
              <w:t>bryanovicaustenove1@gmail.com</w:t>
            </w:r>
          </w:p>
          <w:p w14:paraId="3CC5B0A8" w14:textId="77777777" w:rsidR="004064BD" w:rsidRDefault="004064BD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053D5037" w14:textId="1C0A75D4" w:rsidR="004064BD" w:rsidRDefault="00D35D44" w:rsidP="004F093E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 w:rsidRPr="004064BD"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  <w:t>Mobile</w:t>
            </w:r>
          </w:p>
          <w:p w14:paraId="3B508B63" w14:textId="7C87AC60" w:rsidR="00D35D44" w:rsidRPr="004064BD" w:rsidRDefault="00607F19" w:rsidP="004F093E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0706263042</w:t>
            </w:r>
          </w:p>
          <w:p w14:paraId="6AD5C4E5" w14:textId="25EF7762" w:rsidR="00D35D44" w:rsidRDefault="00D35D44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155A6E16" w14:textId="6994478A" w:rsidR="004064BD" w:rsidRPr="004064BD" w:rsidRDefault="00D35D44" w:rsidP="004F093E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 w:rsidRPr="004064BD"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  <w:t>Location</w:t>
            </w:r>
          </w:p>
          <w:p w14:paraId="67C491E8" w14:textId="6A62AA13" w:rsidR="00036450" w:rsidRDefault="00607F19" w:rsidP="00036450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Billing Straße, 89 Hermannsburg German</w:t>
            </w:r>
          </w:p>
          <w:p w14:paraId="55D23744" w14:textId="7C9F1C18" w:rsidR="00D029C3" w:rsidRDefault="00D029C3" w:rsidP="00036450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7F05B03D" w14:textId="3B7B0C71" w:rsidR="00D029C3" w:rsidRPr="00D029C3" w:rsidRDefault="00D029C3" w:rsidP="00036450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 w:rsidRPr="00D029C3"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  <w:t>Date of Birth</w:t>
            </w:r>
          </w:p>
          <w:p w14:paraId="7A991633" w14:textId="1D9A4BEE" w:rsidR="00D029C3" w:rsidRPr="004064BD" w:rsidRDefault="00607F19" w:rsidP="00036450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2019-12-23</w:t>
            </w:r>
          </w:p>
          <w:p w14:paraId="35D14D18" w14:textId="5D704BC6" w:rsidR="004064BD" w:rsidRPr="004064BD" w:rsidRDefault="004064BD" w:rsidP="004064BD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>
              <w:rPr>
                <w:caps w:val="0"/>
                <w:noProof/>
                <w:sz w:val="28"/>
                <w:szCs w:val="28"/>
                <w:lang w:val="en-US"/>
              </w:rPr>
              <w:t xml:space="preserve">Knowledge And Skills </w:t>
            </w:r>
          </w:p>
          <w:p w14:paraId="39876EDB" w14:textId="79E4BC18" w:rsidR="004064BD" w:rsidRPr="004064BD" w:rsidRDefault="00607F19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Computer Knowledge, Secretariats, Resilience, PHP, Laravel, Javascript</w:t>
            </w:r>
          </w:p>
          <w:p w14:paraId="18A0AD85" w14:textId="5238FBB2" w:rsidR="004064BD" w:rsidRPr="004064BD" w:rsidRDefault="004064BD" w:rsidP="004064BD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>
              <w:rPr>
                <w:caps w:val="0"/>
                <w:noProof/>
                <w:sz w:val="28"/>
                <w:szCs w:val="28"/>
                <w:lang w:val="en-US"/>
              </w:rPr>
              <w:t>Referees</w:t>
            </w:r>
          </w:p>
          <w:p w14:paraId="3ED1BBFB" w14:textId="04B594E5" w:rsidR="00607F19" w:rsidRDefault="00607F19" w:rsidP="00607F19">
            <w:pPr>
              <w:pStyle w:val="berschrift4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Kulaba Brian, Managing Director.</w:t>
            </w:r>
          </w:p>
          <w:p w14:paraId="5251336E" w14:textId="13DBE25D" w:rsidR="00607F19" w:rsidRPr="00D35D44" w:rsidRDefault="00607F19" w:rsidP="00607F19">
            <w:pPr>
              <w:pStyle w:val="Datum"/>
              <w:rPr>
                <w:rFonts w:ascii="Times New Roman" w:hAnsi="Times New Roman" w:cs="Times New Roman"/>
                <w:noProof/>
                <w:color w:val="005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5000"/>
                <w:lang w:val="en-US"/>
              </w:rPr>
              <w:t>Academic Master (U) LTD</w:t>
            </w:r>
          </w:p>
          <w:p w14:paraId="672D735F" w14:textId="763C4EDC" w:rsidR="004064BD" w:rsidRDefault="00607F19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+4915164688434, brian.kulaba@academicmasterug.com</w:t>
            </w:r>
          </w:p>
          <w:p w14:paraId="02AA3FF8" w14:textId="3D8D4859" w:rsidR="0062510F" w:rsidRDefault="0062510F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/>
            </w:r>
          </w:p>
          <w:p w14:paraId="3ED1BBFB" w14:textId="04B594E5" w:rsidR="00607F19" w:rsidRDefault="00607F19" w:rsidP="00607F19">
            <w:pPr>
              <w:pStyle w:val="berschrift4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Keziah Kyaga, Human Resource Manager</w:t>
            </w:r>
          </w:p>
          <w:p w14:paraId="5251336E" w14:textId="13DBE25D" w:rsidR="00607F19" w:rsidRPr="00D35D44" w:rsidRDefault="00607F19" w:rsidP="00607F19">
            <w:pPr>
              <w:pStyle w:val="Datum"/>
              <w:rPr>
                <w:rFonts w:ascii="Times New Roman" w:hAnsi="Times New Roman" w:cs="Times New Roman"/>
                <w:noProof/>
                <w:color w:val="005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5000"/>
                <w:lang w:val="en-US"/>
              </w:rPr>
              <w:t>Academic Master (U) LTD</w:t>
            </w:r>
          </w:p>
          <w:p w14:paraId="672D735F" w14:textId="763C4EDC" w:rsidR="004064BD" w:rsidRDefault="00607F19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256760922642, hr.keziah@academicmasterug.com</w:t>
            </w:r>
          </w:p>
          <w:p w14:paraId="02AA3FF8" w14:textId="3D8D4859" w:rsidR="0062510F" w:rsidRDefault="0062510F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/>
            </w:r>
          </w:p>
          <w:p w14:paraId="2D5EFEB3" w14:textId="723CEF4D" w:rsidR="00D029C3" w:rsidRPr="004064BD" w:rsidRDefault="00D029C3" w:rsidP="00D029C3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.</w:t>
            </w:r>
          </w:p>
          <w:p w14:paraId="1109506C" w14:textId="77777777" w:rsidR="00D029C3" w:rsidRPr="004064BD" w:rsidRDefault="00D029C3" w:rsidP="00D029C3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1A1E8ED7" w14:textId="77777777" w:rsidR="00D029C3" w:rsidRPr="004064BD" w:rsidRDefault="00D029C3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19F33D6D" w14:textId="3DE210FF" w:rsidR="004D3011" w:rsidRPr="004F093E" w:rsidRDefault="004D3011" w:rsidP="004D3011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67" w:type="dxa"/>
          </w:tcPr>
          <w:p w14:paraId="238840C3" w14:textId="77777777" w:rsidR="001B2ABD" w:rsidRPr="004F093E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088" w:type="dxa"/>
          </w:tcPr>
          <w:p w14:paraId="61A2E135" w14:textId="3A1245F1" w:rsidR="00354954" w:rsidRPr="00D35D44" w:rsidRDefault="00354954" w:rsidP="00354954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 w:rsidRPr="00D35D44">
              <w:rPr>
                <w:caps w:val="0"/>
                <w:noProof/>
                <w:sz w:val="28"/>
                <w:szCs w:val="28"/>
                <w:lang w:val="en-US"/>
              </w:rPr>
              <w:t>Education</w:t>
            </w:r>
          </w:p>
          <w:p w14:paraId="18A6A59F" w14:textId="79A6588C" w:rsidR="00980974" w:rsidRPr="002B21DD" w:rsidRDefault="00607F19" w:rsidP="00980974">
            <w:pPr>
              <w:rPr>
                <w:sz w:val="20"/>
                <w:szCs w:val="20"/>
                <w:lang w:val="en-US" w:bidi="de-DE"/>
              </w:rPr>
            </w:pPr>
            <w:r>
              <w:rPr>
                <w:sz w:val="20"/>
                <w:szCs w:val="20"/>
                <w:lang w:val="en-US" w:bidi="de-DE"/>
              </w:rPr>
              <w:t>${education}</w:t>
            </w:r>
          </w:p>
          <w:p w14:paraId="74BCB13B" w14:textId="2F5C56BE" w:rsidR="00980974" w:rsidRPr="002B21DD" w:rsidRDefault="00607F19" w:rsidP="00980974">
            <w:pPr>
              <w:pStyle w:val="berschrift4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${school}</w:t>
            </w:r>
            <w:r w:rsidR="00980974" w:rsidRPr="002B21D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${schooldates}</w:t>
            </w:r>
          </w:p>
          <w:p w14:paraId="486D1047" w14:textId="71C595C5" w:rsidR="00980974" w:rsidRDefault="007B5C9E" w:rsidP="002B21DD">
            <w:pPr>
              <w:pStyle w:val="Datum"/>
              <w:rPr>
                <w:rFonts w:ascii="Times New Roman" w:hAnsi="Times New Roman" w:cs="Times New Roman"/>
                <w:noProof/>
                <w:sz w:val="20"/>
                <w:szCs w:val="20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${schoolcourse}</w:t>
            </w:r>
            <w:r w:rsidR="00980974" w:rsidRPr="002B21DD">
              <w:rPr>
                <w:rFonts w:ascii="Times New Roman" w:hAnsi="Times New Roman" w:cs="Times New Roman"/>
                <w:noProof/>
                <w:sz w:val="20"/>
                <w:szCs w:val="20"/>
                <w:lang w:val="en-US" w:bidi="de-DE"/>
              </w:rPr>
              <w:t xml:space="preserve"> </w:t>
            </w:r>
          </w:p>
          <w:p w14:paraId="440F8B32" w14:textId="68515C03" w:rsidR="00BC0C8E" w:rsidRPr="00BC0C8E" w:rsidRDefault="00BC0C8E" w:rsidP="00BC0C8E">
            <w:pP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${schoolspacer}</w:t>
            </w:r>
            <w:r w:rsidRPr="00D35D44"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  <w:t xml:space="preserve"> </w:t>
            </w:r>
          </w:p>
          <w:p w14:paraId="60428FBC" w14:textId="67D9EA72" w:rsidR="002B21DD" w:rsidRPr="002B21DD" w:rsidRDefault="00607F19" w:rsidP="002B21DD">
            <w:pPr>
              <w:rPr>
                <w:lang w:val="en-US" w:bidi="de-DE"/>
              </w:rPr>
            </w:pPr>
            <w:r>
              <w:rPr>
                <w:lang w:val="en-US" w:bidi="de-DE"/>
              </w:rPr>
              <w:t>${/education}</w:t>
            </w:r>
          </w:p>
          <w:p w14:paraId="5DEE5E0A" w14:textId="4B79968E" w:rsidR="00354954" w:rsidRPr="007B5C9E" w:rsidRDefault="00354954" w:rsidP="00354954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 w:rsidRPr="007B5C9E">
              <w:rPr>
                <w:caps w:val="0"/>
                <w:noProof/>
                <w:sz w:val="28"/>
                <w:szCs w:val="28"/>
                <w:lang w:val="en-US"/>
              </w:rPr>
              <w:t>Working Experience</w:t>
            </w:r>
          </w:p>
          <w:p w14:paraId="4974AC3F" w14:textId="1E2B0774" w:rsidR="007B5C9E" w:rsidRDefault="007B5C9E" w:rsidP="00B359E4">
            <w:pPr>
              <w:pStyle w:val="berschrift4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${work}</w:t>
            </w:r>
          </w:p>
          <w:p w14:paraId="37998B48" w14:textId="1EA8FA42" w:rsidR="00036450" w:rsidRPr="00324F09" w:rsidRDefault="007B5C9E" w:rsidP="00B359E4">
            <w:pPr>
              <w:pStyle w:val="berschrift4"/>
              <w:rPr>
                <w:rFonts w:ascii="Times New Roman" w:hAnsi="Times New Roman" w:cs="Times New Roman"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${emptitle}</w:t>
            </w:r>
          </w:p>
          <w:p w14:paraId="18812432" w14:textId="04A565F5" w:rsidR="00036450" w:rsidRPr="00D35D44" w:rsidRDefault="007B5C9E" w:rsidP="00B359E4">
            <w:pPr>
              <w:pStyle w:val="Datum"/>
              <w:rPr>
                <w:rFonts w:ascii="Times New Roman" w:hAnsi="Times New Roman" w:cs="Times New Roman"/>
                <w:noProof/>
                <w:color w:val="005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5000"/>
                <w:lang w:val="en-US"/>
              </w:rPr>
              <w:t>${empdate}</w:t>
            </w:r>
          </w:p>
          <w:p w14:paraId="2D56603E" w14:textId="219FBF75" w:rsidR="00036450" w:rsidRDefault="007B5C9E" w:rsidP="00036450">
            <w:pP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${empdesc}</w:t>
            </w:r>
            <w:r w:rsidR="00036450" w:rsidRPr="00D35D44"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  <w:t xml:space="preserve"> </w:t>
            </w:r>
          </w:p>
          <w:p w14:paraId="47360AAE" w14:textId="0FA96CF4" w:rsidR="00BC0C8E" w:rsidRDefault="00BC0C8E" w:rsidP="007B5C9E">
            <w:pP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${empspacer}</w:t>
            </w:r>
            <w:r w:rsidRPr="00D35D44"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  <w:t xml:space="preserve"> </w:t>
            </w:r>
          </w:p>
          <w:p w14:paraId="43C1CC47" w14:textId="35458618" w:rsidR="00D35D44" w:rsidRDefault="007B5C9E" w:rsidP="007B5C9E">
            <w:pPr>
              <w:rPr>
                <w:rFonts w:ascii="Times New Roman" w:hAnsi="Times New Roman" w:cs="Times New Roman"/>
                <w:noProof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  <w:t>${/work}</w:t>
            </w:r>
            <w:r w:rsidR="00D35D44" w:rsidRPr="00324F09">
              <w:rPr>
                <w:rFonts w:ascii="Times New Roman" w:hAnsi="Times New Roman" w:cs="Times New Roman"/>
                <w:noProof/>
                <w:lang w:val="en-US" w:bidi="de-DE"/>
              </w:rPr>
              <w:t xml:space="preserve"> </w:t>
            </w:r>
          </w:p>
          <w:p w14:paraId="095C09D7" w14:textId="77777777" w:rsidR="004064BD" w:rsidRPr="00324F09" w:rsidRDefault="004064BD" w:rsidP="00D35D44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122FBB10" w14:textId="55C0A3CB" w:rsidR="004064BD" w:rsidRPr="007B5C9E" w:rsidRDefault="00D029C3" w:rsidP="004064BD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 w:rsidRPr="007B5C9E">
              <w:rPr>
                <w:caps w:val="0"/>
                <w:noProof/>
                <w:sz w:val="28"/>
                <w:szCs w:val="28"/>
                <w:lang w:val="en-US"/>
              </w:rPr>
              <w:t>Projects Done</w:t>
            </w:r>
          </w:p>
          <w:p w14:paraId="3ACA83B4" w14:textId="37C9E85A" w:rsidR="007B5C9E" w:rsidRDefault="007B5C9E" w:rsidP="004064BD">
            <w:pPr>
              <w:pStyle w:val="berschrift4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${project}</w:t>
            </w:r>
          </w:p>
          <w:p w14:paraId="4C27FD59" w14:textId="116FE5F4" w:rsidR="004064BD" w:rsidRPr="00324F09" w:rsidRDefault="007B5C9E" w:rsidP="004064BD">
            <w:pPr>
              <w:pStyle w:val="berschrift4"/>
              <w:rPr>
                <w:rFonts w:ascii="Times New Roman" w:hAnsi="Times New Roman" w:cs="Times New Roman"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${projtitle}</w:t>
            </w:r>
          </w:p>
          <w:p w14:paraId="352F2370" w14:textId="4697A9BB" w:rsidR="004064BD" w:rsidRPr="00D35D44" w:rsidRDefault="007B5C9E" w:rsidP="004064BD">
            <w:pPr>
              <w:pStyle w:val="Datum"/>
              <w:rPr>
                <w:rFonts w:ascii="Times New Roman" w:hAnsi="Times New Roman" w:cs="Times New Roman"/>
                <w:noProof/>
                <w:color w:val="005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5000"/>
                <w:lang w:val="en-US"/>
              </w:rPr>
              <w:t>${projdate}</w:t>
            </w:r>
          </w:p>
          <w:p w14:paraId="51966754" w14:textId="1443DCBF" w:rsidR="00036450" w:rsidRDefault="007B5C9E" w:rsidP="00D029C3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${projdesc}</w:t>
            </w:r>
          </w:p>
          <w:p w14:paraId="0A785652" w14:textId="7A559248" w:rsidR="00BC0C8E" w:rsidRDefault="00BC0C8E" w:rsidP="00D029C3">
            <w:pP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${projspacer}</w:t>
            </w:r>
          </w:p>
          <w:p w14:paraId="63729697" w14:textId="3E1D0D5C" w:rsidR="007B5C9E" w:rsidRPr="004064BD" w:rsidRDefault="007B5C9E" w:rsidP="00D029C3">
            <w:pPr>
              <w:rPr>
                <w:rFonts w:ascii="Times New Roman" w:hAnsi="Times New Roman" w:cs="Times New Roman"/>
                <w:noProof/>
                <w:color w:val="FFFFFF" w:themeColor="background1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${/project}</w:t>
            </w:r>
          </w:p>
        </w:tc>
      </w:tr>
      <w:tr w:rsidR="00980974" w:rsidRPr="00607F19" w14:paraId="529EB977" w14:textId="77777777" w:rsidTr="00D35D44">
        <w:tc>
          <w:tcPr>
            <w:tcW w:w="3402" w:type="dxa"/>
          </w:tcPr>
          <w:p w14:paraId="74072829" w14:textId="77777777" w:rsidR="00980974" w:rsidRPr="004064BD" w:rsidRDefault="00980974" w:rsidP="009260CD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567" w:type="dxa"/>
          </w:tcPr>
          <w:p w14:paraId="519C90D9" w14:textId="77777777" w:rsidR="00980974" w:rsidRPr="004064BD" w:rsidRDefault="00980974" w:rsidP="000C45FF">
            <w:pPr>
              <w:tabs>
                <w:tab w:val="left" w:pos="990"/>
              </w:tabs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7088" w:type="dxa"/>
          </w:tcPr>
          <w:p w14:paraId="7E6DBAA8" w14:textId="7608CA84" w:rsidR="00980974" w:rsidRPr="004064BD" w:rsidRDefault="00980974" w:rsidP="00354954">
            <w:pPr>
              <w:pStyle w:val="berschrift2"/>
              <w:rPr>
                <w:caps w:val="0"/>
                <w:noProof/>
                <w:sz w:val="36"/>
                <w:szCs w:val="36"/>
                <w:lang w:val="en-US"/>
              </w:rPr>
            </w:pPr>
          </w:p>
        </w:tc>
      </w:tr>
    </w:tbl>
    <w:p w14:paraId="53D98AF4" w14:textId="77777777" w:rsidR="0043117B" w:rsidRPr="004064BD" w:rsidRDefault="00BC0C8E" w:rsidP="000C45FF">
      <w:pPr>
        <w:tabs>
          <w:tab w:val="left" w:pos="990"/>
        </w:tabs>
        <w:rPr>
          <w:rFonts w:ascii="Times New Roman" w:hAnsi="Times New Roman" w:cs="Times New Roman"/>
          <w:noProof/>
          <w:lang w:val="en-US"/>
        </w:rPr>
      </w:pPr>
    </w:p>
    <w:sectPr w:rsidR="0043117B" w:rsidRPr="004064BD" w:rsidSect="002D3CA3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DA63" w14:textId="77777777" w:rsidR="004F093E" w:rsidRDefault="004F093E" w:rsidP="000C45FF">
      <w:r>
        <w:separator/>
      </w:r>
    </w:p>
  </w:endnote>
  <w:endnote w:type="continuationSeparator" w:id="0">
    <w:p w14:paraId="2606EDF8" w14:textId="77777777" w:rsidR="004F093E" w:rsidRDefault="004F093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FF39" w14:textId="77777777" w:rsidR="004F093E" w:rsidRDefault="004F093E" w:rsidP="000C45FF">
      <w:r>
        <w:separator/>
      </w:r>
    </w:p>
  </w:footnote>
  <w:footnote w:type="continuationSeparator" w:id="0">
    <w:p w14:paraId="0EB55A95" w14:textId="77777777" w:rsidR="004F093E" w:rsidRDefault="004F093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EF1BB" w14:textId="77777777" w:rsidR="000C45FF" w:rsidRPr="008275EB" w:rsidRDefault="000C45FF">
    <w:pPr>
      <w:pStyle w:val="Kopfzeile"/>
    </w:pPr>
    <w:r w:rsidRPr="008275EB">
      <w:rPr>
        <w:noProof/>
        <w:lang w:bidi="de-DE"/>
      </w:rPr>
      <w:drawing>
        <wp:anchor distT="0" distB="0" distL="114300" distR="114300" simplePos="0" relativeHeight="251658240" behindDoc="1" locked="0" layoutInCell="1" allowOverlap="1" wp14:anchorId="7A25787B" wp14:editId="0A8C09D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247428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863FF0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0A7DF8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1AD0EA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505C88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70DD38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9EA2B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EAC9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B8CDF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AAC93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C947A8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94959C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EF1EA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3E"/>
    <w:rsid w:val="00036450"/>
    <w:rsid w:val="00094499"/>
    <w:rsid w:val="000C45FF"/>
    <w:rsid w:val="000E3FD1"/>
    <w:rsid w:val="00112054"/>
    <w:rsid w:val="001424E5"/>
    <w:rsid w:val="001525E1"/>
    <w:rsid w:val="0016425A"/>
    <w:rsid w:val="00180329"/>
    <w:rsid w:val="0019001F"/>
    <w:rsid w:val="001A74A5"/>
    <w:rsid w:val="001B2ABD"/>
    <w:rsid w:val="001C65E1"/>
    <w:rsid w:val="001E0391"/>
    <w:rsid w:val="001E1759"/>
    <w:rsid w:val="001F1ECC"/>
    <w:rsid w:val="002343B4"/>
    <w:rsid w:val="002400EB"/>
    <w:rsid w:val="00256CF7"/>
    <w:rsid w:val="00281FD5"/>
    <w:rsid w:val="002A55BA"/>
    <w:rsid w:val="002B21DD"/>
    <w:rsid w:val="002D3CA3"/>
    <w:rsid w:val="0030481B"/>
    <w:rsid w:val="003156FC"/>
    <w:rsid w:val="00324F09"/>
    <w:rsid w:val="003254B5"/>
    <w:rsid w:val="00354954"/>
    <w:rsid w:val="0037121F"/>
    <w:rsid w:val="003A6B7D"/>
    <w:rsid w:val="003B06CA"/>
    <w:rsid w:val="004064BD"/>
    <w:rsid w:val="004071FC"/>
    <w:rsid w:val="004142CD"/>
    <w:rsid w:val="00445947"/>
    <w:rsid w:val="004813B3"/>
    <w:rsid w:val="00496591"/>
    <w:rsid w:val="004C63E4"/>
    <w:rsid w:val="004D1AB6"/>
    <w:rsid w:val="004D3011"/>
    <w:rsid w:val="004F093E"/>
    <w:rsid w:val="005262AC"/>
    <w:rsid w:val="005E39D5"/>
    <w:rsid w:val="00600670"/>
    <w:rsid w:val="00607F19"/>
    <w:rsid w:val="0062123A"/>
    <w:rsid w:val="0062510F"/>
    <w:rsid w:val="00646E75"/>
    <w:rsid w:val="006771D0"/>
    <w:rsid w:val="00715FCB"/>
    <w:rsid w:val="00743101"/>
    <w:rsid w:val="007775E1"/>
    <w:rsid w:val="007867A0"/>
    <w:rsid w:val="007927F5"/>
    <w:rsid w:val="007B5C9E"/>
    <w:rsid w:val="00802CA0"/>
    <w:rsid w:val="008275EB"/>
    <w:rsid w:val="008754E8"/>
    <w:rsid w:val="008A4F40"/>
    <w:rsid w:val="009260CD"/>
    <w:rsid w:val="00952C25"/>
    <w:rsid w:val="00980974"/>
    <w:rsid w:val="0099158B"/>
    <w:rsid w:val="00A2118D"/>
    <w:rsid w:val="00AD76E2"/>
    <w:rsid w:val="00B20152"/>
    <w:rsid w:val="00B24DFB"/>
    <w:rsid w:val="00B359E4"/>
    <w:rsid w:val="00B57D98"/>
    <w:rsid w:val="00B70850"/>
    <w:rsid w:val="00BC0C8E"/>
    <w:rsid w:val="00C066B6"/>
    <w:rsid w:val="00C37BA1"/>
    <w:rsid w:val="00C4674C"/>
    <w:rsid w:val="00C506CF"/>
    <w:rsid w:val="00C72BED"/>
    <w:rsid w:val="00C85E87"/>
    <w:rsid w:val="00C9578B"/>
    <w:rsid w:val="00CB0055"/>
    <w:rsid w:val="00CC0C6D"/>
    <w:rsid w:val="00CD21E1"/>
    <w:rsid w:val="00D01D04"/>
    <w:rsid w:val="00D029C3"/>
    <w:rsid w:val="00D04BFE"/>
    <w:rsid w:val="00D2522B"/>
    <w:rsid w:val="00D25CF6"/>
    <w:rsid w:val="00D35D44"/>
    <w:rsid w:val="00D422DE"/>
    <w:rsid w:val="00D5459D"/>
    <w:rsid w:val="00DA1F4D"/>
    <w:rsid w:val="00DD172A"/>
    <w:rsid w:val="00E25A26"/>
    <w:rsid w:val="00E4381A"/>
    <w:rsid w:val="00E55D74"/>
    <w:rsid w:val="00EA3518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C2CE93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75EB"/>
    <w:rPr>
      <w:rFonts w:ascii="Century Gothic" w:hAnsi="Century Gothic"/>
      <w:sz w:val="18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75EB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354954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="Times New Roman" w:eastAsiaTheme="majorEastAsia" w:hAnsi="Times New Roman" w:cstheme="majorBidi"/>
      <w:bCs/>
      <w:caps/>
      <w:color w:val="005000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8275EB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8275EB"/>
    <w:pPr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8275EB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8275EB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8275EB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8275EB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8275EB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54954"/>
    <w:rPr>
      <w:rFonts w:ascii="Times New Roman" w:eastAsiaTheme="majorEastAsia" w:hAnsi="Times New Roman" w:cstheme="majorBidi"/>
      <w:bCs/>
      <w:caps/>
      <w:color w:val="005000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275EB"/>
    <w:rPr>
      <w:caps/>
      <w:color w:val="000000" w:themeColor="text1"/>
      <w:sz w:val="9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8275EB"/>
    <w:rPr>
      <w:rFonts w:ascii="Century Gothic" w:hAnsi="Century Gothic"/>
      <w:caps/>
      <w:color w:val="000000" w:themeColor="text1"/>
      <w:sz w:val="96"/>
      <w:szCs w:val="76"/>
    </w:rPr>
  </w:style>
  <w:style w:type="character" w:styleId="Hervorhebung">
    <w:name w:val="Emphasis"/>
    <w:basedOn w:val="Absatz-Standardschriftart"/>
    <w:uiPriority w:val="11"/>
    <w:semiHidden/>
    <w:qFormat/>
    <w:rsid w:val="008275EB"/>
    <w:rPr>
      <w:rFonts w:ascii="Century Gothic" w:hAnsi="Century Gothic"/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75EB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rd"/>
    <w:next w:val="Standard"/>
    <w:link w:val="DatumZchn"/>
    <w:uiPriority w:val="99"/>
    <w:rsid w:val="008275EB"/>
  </w:style>
  <w:style w:type="character" w:customStyle="1" w:styleId="DatumZchn">
    <w:name w:val="Datum Zchn"/>
    <w:basedOn w:val="Absatz-Standardschriftart"/>
    <w:link w:val="Datum"/>
    <w:uiPriority w:val="99"/>
    <w:rsid w:val="008275EB"/>
    <w:rPr>
      <w:rFonts w:ascii="Century Gothic" w:hAnsi="Century Gothic"/>
      <w:sz w:val="18"/>
      <w:szCs w:val="22"/>
    </w:rPr>
  </w:style>
  <w:style w:type="character" w:styleId="Hyperlink">
    <w:name w:val="Hyperlink"/>
    <w:basedOn w:val="Absatz-Standardschriftart"/>
    <w:uiPriority w:val="99"/>
    <w:unhideWhenUsed/>
    <w:rsid w:val="008275EB"/>
    <w:rPr>
      <w:rFonts w:ascii="Century Gothic" w:hAnsi="Century Gothic"/>
      <w:color w:val="B85A22" w:themeColor="accent2" w:themeShade="B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rsid w:val="008275EB"/>
    <w:rPr>
      <w:rFonts w:ascii="Century Gothic" w:hAnsi="Century Gothic"/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semiHidden/>
    <w:rsid w:val="008275EB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Fuzeile">
    <w:name w:val="footer"/>
    <w:basedOn w:val="Standard"/>
    <w:link w:val="FuzeileZchn"/>
    <w:uiPriority w:val="99"/>
    <w:semiHidden/>
    <w:rsid w:val="008275EB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nraster">
    <w:name w:val="Table Grid"/>
    <w:basedOn w:val="NormaleTabelle"/>
    <w:uiPriority w:val="39"/>
    <w:rsid w:val="0082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275EB"/>
    <w:rPr>
      <w:rFonts w:ascii="Century Gothic" w:hAnsi="Century Gothic"/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75EB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75EB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75EB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75EB"/>
    <w:rPr>
      <w:rFonts w:ascii="Century Gothic" w:hAnsi="Century Gothic"/>
      <w:b/>
      <w:sz w:val="18"/>
      <w:szCs w:val="22"/>
    </w:rPr>
  </w:style>
  <w:style w:type="character" w:styleId="Erwhnung">
    <w:name w:val="Mention"/>
    <w:basedOn w:val="Absatz-Standardschriftart"/>
    <w:uiPriority w:val="99"/>
    <w:semiHidden/>
    <w:unhideWhenUsed/>
    <w:rsid w:val="008275EB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8275EB"/>
    <w:pPr>
      <w:numPr>
        <w:numId w:val="1"/>
      </w:numPr>
    </w:pPr>
  </w:style>
  <w:style w:type="numbering" w:styleId="1ai">
    <w:name w:val="Outline List 1"/>
    <w:basedOn w:val="KeineListe"/>
    <w:uiPriority w:val="99"/>
    <w:semiHidden/>
    <w:unhideWhenUsed/>
    <w:rsid w:val="008275EB"/>
    <w:pPr>
      <w:numPr>
        <w:numId w:val="2"/>
      </w:numPr>
    </w:pPr>
  </w:style>
  <w:style w:type="character" w:styleId="HTMLCode">
    <w:name w:val="HTML Code"/>
    <w:basedOn w:val="Absatz-Standardschriftart"/>
    <w:uiPriority w:val="99"/>
    <w:semiHidden/>
    <w:unhideWhenUsed/>
    <w:rsid w:val="008275EB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8275EB"/>
    <w:rPr>
      <w:rFonts w:ascii="Century Gothic" w:hAnsi="Century Gothic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8275EB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8275EB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Absatz-Standardschriftart"/>
    <w:uiPriority w:val="99"/>
    <w:semiHidden/>
    <w:unhideWhenUsed/>
    <w:rsid w:val="008275EB"/>
    <w:rPr>
      <w:rFonts w:ascii="Century Gothic" w:hAnsi="Century Gothic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8275EB"/>
    <w:rPr>
      <w:rFonts w:ascii="Century Gothic" w:hAnsi="Century Gothic"/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8275EB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8275EB"/>
    <w:rPr>
      <w:rFonts w:ascii="Consolas" w:hAnsi="Consolas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8275EB"/>
    <w:rPr>
      <w:rFonts w:ascii="Century Gothic" w:hAnsi="Century Gothic"/>
    </w:rPr>
  </w:style>
  <w:style w:type="character" w:styleId="HTMLTastatur">
    <w:name w:val="HTML Keyboard"/>
    <w:basedOn w:val="Absatz-Standardschriftart"/>
    <w:uiPriority w:val="99"/>
    <w:semiHidden/>
    <w:unhideWhenUsed/>
    <w:rsid w:val="008275EB"/>
    <w:rPr>
      <w:rFonts w:ascii="Consolas" w:hAnsi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75EB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75EB"/>
    <w:rPr>
      <w:rFonts w:ascii="Consolas" w:hAnsi="Consolas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rsid w:val="008275E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rsid w:val="008275EB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semiHidden/>
    <w:rsid w:val="008275EB"/>
    <w:pPr>
      <w:spacing w:after="100"/>
      <w:ind w:left="360"/>
    </w:pPr>
  </w:style>
  <w:style w:type="paragraph" w:styleId="Verzeichnis4">
    <w:name w:val="toc 4"/>
    <w:basedOn w:val="Standard"/>
    <w:next w:val="Standard"/>
    <w:autoRedefine/>
    <w:uiPriority w:val="39"/>
    <w:semiHidden/>
    <w:rsid w:val="008275EB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uiPriority w:val="39"/>
    <w:semiHidden/>
    <w:rsid w:val="008275EB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uiPriority w:val="39"/>
    <w:semiHidden/>
    <w:rsid w:val="008275EB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uiPriority w:val="39"/>
    <w:semiHidden/>
    <w:rsid w:val="008275EB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uiPriority w:val="39"/>
    <w:semiHidden/>
    <w:rsid w:val="008275EB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uiPriority w:val="39"/>
    <w:semiHidden/>
    <w:rsid w:val="008275EB"/>
    <w:pPr>
      <w:spacing w:after="100"/>
      <w:ind w:left="14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75EB"/>
    <w:pPr>
      <w:outlineLvl w:val="9"/>
    </w:pPr>
  </w:style>
  <w:style w:type="character" w:styleId="SchwacherVerweis">
    <w:name w:val="Subtle Reference"/>
    <w:basedOn w:val="Absatz-Standardschriftart"/>
    <w:uiPriority w:val="31"/>
    <w:semiHidden/>
    <w:qFormat/>
    <w:rsid w:val="008275EB"/>
    <w:rPr>
      <w:rFonts w:ascii="Century Gothic" w:hAnsi="Century Gothic"/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semiHidden/>
    <w:qFormat/>
    <w:rsid w:val="008275EB"/>
    <w:rPr>
      <w:rFonts w:ascii="Century Gothic" w:hAnsi="Century Gothic"/>
      <w:i/>
      <w:iCs/>
      <w:color w:val="404040" w:themeColor="text1" w:themeTint="BF"/>
    </w:rPr>
  </w:style>
  <w:style w:type="table" w:styleId="TabelleProfessionell">
    <w:name w:val="Table Professional"/>
    <w:basedOn w:val="NormaleTabelle"/>
    <w:uiPriority w:val="99"/>
    <w:semiHidden/>
    <w:unhideWhenUsed/>
    <w:rsid w:val="008275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semiHidden/>
    <w:unhideWhenUsed/>
    <w:rsid w:val="008275EB"/>
  </w:style>
  <w:style w:type="character" w:styleId="Buchtitel">
    <w:name w:val="Book Title"/>
    <w:basedOn w:val="Absatz-Standardschriftart"/>
    <w:uiPriority w:val="33"/>
    <w:semiHidden/>
    <w:qFormat/>
    <w:rsid w:val="008275EB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Absatz-Standardschriftart"/>
    <w:uiPriority w:val="99"/>
    <w:semiHidden/>
    <w:unhideWhenUsed/>
    <w:rsid w:val="008275EB"/>
    <w:rPr>
      <w:rFonts w:ascii="Century Gothic" w:hAnsi="Century Gothic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8275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8275EB"/>
    <w:rPr>
      <w:rFonts w:ascii="Century Gothic" w:eastAsiaTheme="majorEastAsia" w:hAnsi="Century Gothic" w:cstheme="majorBidi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8275E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8275EB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8275EB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8275EB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8275EB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8275EB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8275E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8275E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8275E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8275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8275E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8275E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8275E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8275EB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8275EB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8275EB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8275EB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8275EB"/>
    <w:pPr>
      <w:spacing w:after="120"/>
      <w:ind w:left="1800"/>
      <w:contextualSpacing/>
    </w:pPr>
  </w:style>
  <w:style w:type="paragraph" w:styleId="Listenabsatz">
    <w:name w:val="List Paragraph"/>
    <w:basedOn w:val="Standard"/>
    <w:uiPriority w:val="34"/>
    <w:semiHidden/>
    <w:qFormat/>
    <w:rsid w:val="008275EB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8275EB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8275EB"/>
    <w:pPr>
      <w:numPr>
        <w:numId w:val="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8275EB"/>
    <w:pPr>
      <w:numPr>
        <w:numId w:val="5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8275EB"/>
    <w:pPr>
      <w:numPr>
        <w:numId w:val="6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8275EB"/>
    <w:pPr>
      <w:numPr>
        <w:numId w:val="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8275EB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8275EB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8275EB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8275EB"/>
    <w:pPr>
      <w:numPr>
        <w:numId w:val="11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8275EB"/>
    <w:pPr>
      <w:numPr>
        <w:numId w:val="12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8275E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8275E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8275E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8275EB"/>
  </w:style>
  <w:style w:type="paragraph" w:styleId="Makrotext">
    <w:name w:val="macro"/>
    <w:link w:val="MakrotextZchn"/>
    <w:uiPriority w:val="99"/>
    <w:semiHidden/>
    <w:unhideWhenUsed/>
    <w:rsid w:val="008275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8275EB"/>
    <w:rPr>
      <w:rFonts w:ascii="Consolas" w:hAnsi="Consolas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8275EB"/>
    <w:rPr>
      <w:rFonts w:eastAsiaTheme="majorEastAsia" w:cstheme="majorBid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275EB"/>
    <w:rPr>
      <w:rFonts w:ascii="Century Gothic" w:hAnsi="Century Gothic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275E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275EB"/>
    <w:rPr>
      <w:rFonts w:ascii="Century Gothic" w:hAnsi="Century Gothic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8275EB"/>
    <w:pPr>
      <w:ind w:left="180" w:hanging="180"/>
    </w:pPr>
  </w:style>
  <w:style w:type="paragraph" w:styleId="RGV-berschrift">
    <w:name w:val="toa heading"/>
    <w:basedOn w:val="Standard"/>
    <w:next w:val="Standard"/>
    <w:uiPriority w:val="99"/>
    <w:semiHidden/>
    <w:rsid w:val="008275E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8275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8275EB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FarbigeListe">
    <w:name w:val="Colorful List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8275E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8275E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8275E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275E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75EB"/>
    <w:rPr>
      <w:rFonts w:ascii="Century Gothic" w:hAnsi="Century Gothic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275E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275EB"/>
    <w:rPr>
      <w:rFonts w:ascii="Century Gothic" w:hAnsi="Century Gothic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275EB"/>
    <w:rPr>
      <w:rFonts w:ascii="Century Gothic" w:hAnsi="Century Gothic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75EB"/>
    <w:rPr>
      <w:rFonts w:ascii="Microsoft YaHei UI" w:eastAsia="Microsoft YaHei UI" w:hAnsi="Microsoft YaHei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75EB"/>
    <w:rPr>
      <w:rFonts w:ascii="Microsoft YaHei UI" w:eastAsia="Microsoft YaHei UI" w:hAnsi="Microsoft YaHei UI"/>
      <w:sz w:val="18"/>
      <w:szCs w:val="18"/>
    </w:rPr>
  </w:style>
  <w:style w:type="paragraph" w:styleId="Umschlagadresse">
    <w:name w:val="envelope address"/>
    <w:basedOn w:val="Standard"/>
    <w:uiPriority w:val="99"/>
    <w:semiHidden/>
    <w:unhideWhenUsed/>
    <w:rsid w:val="008275EB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cktext">
    <w:name w:val="Block Text"/>
    <w:basedOn w:val="Standard"/>
    <w:uiPriority w:val="99"/>
    <w:semiHidden/>
    <w:unhideWhenUsed/>
    <w:rsid w:val="008275EB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275EB"/>
    <w:rPr>
      <w:rFonts w:ascii="Microsoft YaHei UI" w:eastAsia="Microsoft YaHei UI" w:hAnsi="Microsoft YaHei UI"/>
      <w:szCs w:val="18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275EB"/>
    <w:rPr>
      <w:rFonts w:ascii="Microsoft YaHei UI" w:eastAsia="Microsoft YaHei UI" w:hAnsi="Microsoft YaHei UI"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75EB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75EB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75EB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75EB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75EB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kelAbschnitt">
    <w:name w:val="Outline List 3"/>
    <w:basedOn w:val="KeineListe"/>
    <w:uiPriority w:val="99"/>
    <w:semiHidden/>
    <w:unhideWhenUsed/>
    <w:rsid w:val="008275EB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8275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8275E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8275E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8275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8275E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qFormat/>
    <w:rsid w:val="008275EB"/>
    <w:rPr>
      <w:rFonts w:ascii="Century Gothic" w:hAnsi="Century Gothic"/>
      <w:sz w:val="18"/>
      <w:szCs w:val="22"/>
    </w:rPr>
  </w:style>
  <w:style w:type="character" w:styleId="IntensiverVerweis">
    <w:name w:val="Intense Reference"/>
    <w:basedOn w:val="Absatz-Standardschriftart"/>
    <w:uiPriority w:val="32"/>
    <w:semiHidden/>
    <w:qFormat/>
    <w:rsid w:val="008275EB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8275EB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275EB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iveHervorhebung">
    <w:name w:val="Intense Emphasis"/>
    <w:basedOn w:val="Absatz-Standardschriftart"/>
    <w:uiPriority w:val="21"/>
    <w:semiHidden/>
    <w:qFormat/>
    <w:rsid w:val="008275EB"/>
    <w:rPr>
      <w:rFonts w:ascii="Century Gothic" w:hAnsi="Century Gothic"/>
      <w:i/>
      <w:iCs/>
      <w:color w:val="94B6D2" w:themeColor="accent1"/>
    </w:rPr>
  </w:style>
  <w:style w:type="paragraph" w:styleId="StandardWeb">
    <w:name w:val="Normal (Web)"/>
    <w:basedOn w:val="Standard"/>
    <w:uiPriority w:val="99"/>
    <w:semiHidden/>
    <w:unhideWhenUsed/>
    <w:rsid w:val="008275EB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8275EB"/>
    <w:rPr>
      <w:rFonts w:ascii="Century Gothic" w:hAnsi="Century Gothic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75EB"/>
    <w:rPr>
      <w:rFonts w:ascii="Century Gothic" w:hAnsi="Century Gothic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275E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8275E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8275EB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8275EB"/>
    <w:rPr>
      <w:rFonts w:ascii="Century Gothic" w:hAnsi="Century Gothic"/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8275EB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8275EB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8275EB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8275EB"/>
    <w:rPr>
      <w:rFonts w:ascii="Century Gothic" w:hAnsi="Century Gothic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8275EB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8275EB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Standardeinzug">
    <w:name w:val="Normal Indent"/>
    <w:basedOn w:val="Standard"/>
    <w:uiPriority w:val="99"/>
    <w:semiHidden/>
    <w:unhideWhenUsed/>
    <w:rsid w:val="008275EB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8275EB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Aktuell">
    <w:name w:val="Table Contemporary"/>
    <w:basedOn w:val="NormaleTabelle"/>
    <w:uiPriority w:val="99"/>
    <w:semiHidden/>
    <w:unhideWhenUsed/>
    <w:rsid w:val="008275E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8275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2">
    <w:name w:val="List Table 2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3">
    <w:name w:val="List Table 3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8275E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8275E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8275EB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8275EB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8275EB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8275EB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8275EB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8275EB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8275EB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275EB"/>
  </w:style>
  <w:style w:type="character" w:customStyle="1" w:styleId="AnredeZchn">
    <w:name w:val="Anrede Zchn"/>
    <w:basedOn w:val="Absatz-Standardschriftart"/>
    <w:link w:val="Anrede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Spalten1">
    <w:name w:val="Table Columns 1"/>
    <w:basedOn w:val="NormaleTabelle"/>
    <w:uiPriority w:val="99"/>
    <w:semiHidden/>
    <w:unhideWhenUsed/>
    <w:rsid w:val="008275E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8275E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8275E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8275E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8275E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8275EB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Einfach1">
    <w:name w:val="Table Simple 1"/>
    <w:basedOn w:val="NormaleTabelle"/>
    <w:uiPriority w:val="99"/>
    <w:semiHidden/>
    <w:unhideWhenUsed/>
    <w:rsid w:val="008275E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8275E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8275E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8275E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8275EB"/>
    <w:pPr>
      <w:ind w:left="180" w:hanging="18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8275EB"/>
    <w:pPr>
      <w:ind w:left="360" w:hanging="18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8275EB"/>
    <w:pPr>
      <w:ind w:left="540" w:hanging="18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8275EB"/>
    <w:pPr>
      <w:ind w:left="720" w:hanging="18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8275EB"/>
    <w:pPr>
      <w:ind w:left="900" w:hanging="18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8275EB"/>
    <w:pPr>
      <w:ind w:left="1080" w:hanging="18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8275EB"/>
    <w:pPr>
      <w:ind w:left="1260" w:hanging="18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8275EB"/>
    <w:pPr>
      <w:ind w:left="1440" w:hanging="18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8275EB"/>
    <w:pPr>
      <w:ind w:left="1620" w:hanging="18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8275EB"/>
    <w:rPr>
      <w:rFonts w:eastAsiaTheme="majorEastAsia" w:cstheme="majorBidi"/>
      <w:b/>
      <w:bCs/>
    </w:rPr>
  </w:style>
  <w:style w:type="paragraph" w:styleId="NurText">
    <w:name w:val="Plain Text"/>
    <w:basedOn w:val="Standard"/>
    <w:link w:val="NurTextZchn"/>
    <w:uiPriority w:val="99"/>
    <w:semiHidden/>
    <w:unhideWhenUsed/>
    <w:rsid w:val="008275EB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275EB"/>
    <w:rPr>
      <w:rFonts w:ascii="Consolas" w:hAnsi="Consolas"/>
      <w:sz w:val="21"/>
      <w:szCs w:val="21"/>
    </w:rPr>
  </w:style>
  <w:style w:type="paragraph" w:styleId="Gruformel">
    <w:name w:val="Closing"/>
    <w:basedOn w:val="Standard"/>
    <w:link w:val="GruformelZchn"/>
    <w:uiPriority w:val="99"/>
    <w:semiHidden/>
    <w:unhideWhenUsed/>
    <w:rsid w:val="008275EB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Raster1">
    <w:name w:val="Table Grid 1"/>
    <w:basedOn w:val="NormaleTabelle"/>
    <w:uiPriority w:val="99"/>
    <w:semiHidden/>
    <w:unhideWhenUsed/>
    <w:rsid w:val="008275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8275E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8275E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8275E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8275E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8275E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8275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8275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8275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8275E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8275E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8275E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semiHidden/>
    <w:unhideWhenUsed/>
    <w:rsid w:val="008275EB"/>
    <w:rPr>
      <w:rFonts w:ascii="Century Gothic" w:hAnsi="Century Gothic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75EB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75EB"/>
    <w:rPr>
      <w:rFonts w:ascii="Century Gothic" w:hAnsi="Century Gothic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8275EB"/>
    <w:rPr>
      <w:rFonts w:ascii="Century Gothic" w:hAnsi="Century Gothic"/>
    </w:rPr>
  </w:style>
  <w:style w:type="table" w:styleId="Tabelle3D-Effekt1">
    <w:name w:val="Table 3D effects 1"/>
    <w:basedOn w:val="NormaleTabelle"/>
    <w:uiPriority w:val="99"/>
    <w:semiHidden/>
    <w:unhideWhenUsed/>
    <w:rsid w:val="008275E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8275E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82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semiHidden/>
    <w:qFormat/>
    <w:rsid w:val="008275EB"/>
    <w:rPr>
      <w:rFonts w:ascii="Century Gothic" w:hAnsi="Century Gothic"/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8275EB"/>
    <w:rPr>
      <w:rFonts w:ascii="Century Gothic" w:hAnsi="Century Gothic"/>
      <w:color w:val="704404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8275EB"/>
    <w:rPr>
      <w:rFonts w:ascii="Century Gothic" w:hAnsi="Century Gothic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75EB"/>
    <w:pPr>
      <w:spacing w:after="200"/>
    </w:pPr>
    <w:rPr>
      <w:i/>
      <w:iCs/>
      <w:color w:val="775F55" w:themeColor="text2"/>
      <w:szCs w:val="18"/>
    </w:rPr>
  </w:style>
  <w:style w:type="character" w:customStyle="1" w:styleId="o">
    <w:name w:val="o"/>
    <w:basedOn w:val="Absatz-Standardschriftart"/>
    <w:rsid w:val="00607F19"/>
  </w:style>
  <w:style w:type="character" w:customStyle="1" w:styleId="p">
    <w:name w:val="p"/>
    <w:basedOn w:val="Absatz-Standardschriftart"/>
    <w:rsid w:val="00607F19"/>
  </w:style>
  <w:style w:type="character" w:customStyle="1" w:styleId="n">
    <w:name w:val="n"/>
    <w:basedOn w:val="Absatz-Standardschriftart"/>
    <w:rsid w:val="00607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AppData\Local\Microsoft\Office\16.0\DTS\de-DE%7bBFB77823-F8C3-439B-B653-3FABE87AEFAB%7d\%7b5C29600F-E3BE-4B23-967A-469170A2ADA2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{5C29600F-E3BE-4B23-967A-469170A2ADA2}tf00546271_win32.dotx</Template>
  <TotalTime>0</TotalTime>
  <Pages>1</Pages>
  <Words>79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2023-10-18T15:56:00Z</dcterms:created>
  <dcterms:modified xsi:type="dcterms:W3CDTF">2023-10-19T09:02:00Z</dcterms:modified>
</cp:coreProperties>
</file>