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567"/>
        <w:gridCol w:w="7088"/>
      </w:tblGrid>
      <w:tr w:rsidR="001B2ABD" w:rsidRPr="004F093E" w14:paraId="7E66FC2E" w14:textId="77777777" w:rsidTr="00D35D44">
        <w:trPr>
          <w:trHeight w:val="1134"/>
        </w:trPr>
        <w:tc>
          <w:tcPr>
            <w:tcW w:w="3402" w:type="dxa"/>
            <w:vAlign w:val="bottom"/>
          </w:tcPr>
          <w:p w14:paraId="02B55164" w14:textId="1A5BBD97" w:rsidR="001B2ABD" w:rsidRPr="004F093E" w:rsidRDefault="0099158B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99158B">
              <w:rPr>
                <w:rFonts w:ascii="Times New Roman" w:hAnsi="Times New Roman" w:cs="Times New Roman"/>
                <w:noProof/>
              </w:rPr>
              <w:t/>
              <w:pict>
                <v:shape type="#_x0000_t75" style="width:100px;height:100px" stroked="f">
                  <v:imagedata r:id="rId12" o:title=""/>
                </v:shape>
              </w:pict>
              <w:t/>
            </w:r>
          </w:p>
        </w:tc>
        <w:tc>
          <w:tcPr>
            <w:tcW w:w="567" w:type="dxa"/>
          </w:tcPr>
          <w:p w14:paraId="0100293F" w14:textId="77777777" w:rsidR="001B2ABD" w:rsidRPr="004F093E" w:rsidRDefault="001B2ABD" w:rsidP="00D35D44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088" w:type="dxa"/>
            <w:vAlign w:val="bottom"/>
          </w:tcPr>
          <w:p w14:paraId="69FFE109" w14:textId="495B8402" w:rsidR="001B2ABD" w:rsidRPr="00D35D44" w:rsidRDefault="00607F19" w:rsidP="004F093E">
            <w:pPr>
              <w:pStyle w:val="Titel"/>
              <w:rPr>
                <w:rFonts w:ascii="Times New Roman" w:hAnsi="Times New Roman" w:cs="Times New Roman"/>
                <w:b/>
                <w:bCs/>
                <w:noProof/>
                <w:color w:val="005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5000"/>
                <w:sz w:val="28"/>
                <w:szCs w:val="28"/>
              </w:rPr>
              <w:t>${fullnames}</w:t>
            </w:r>
          </w:p>
          <w:p w14:paraId="398A0177" w14:textId="7BCE5D4C" w:rsidR="004F093E" w:rsidRPr="004F093E" w:rsidRDefault="004F093E" w:rsidP="004F093E">
            <w:pPr>
              <w:rPr>
                <w:rFonts w:ascii="Times New Roman" w:hAnsi="Times New Roman" w:cs="Times New Roman"/>
                <w:b/>
                <w:bCs/>
                <w:color w:val="005000"/>
                <w:sz w:val="28"/>
                <w:szCs w:val="28"/>
              </w:rPr>
            </w:pPr>
          </w:p>
        </w:tc>
      </w:tr>
      <w:tr w:rsidR="001B2ABD" w:rsidRPr="00607F19" w14:paraId="3E07FF4A" w14:textId="77777777" w:rsidTr="00D35D44">
        <w:tc>
          <w:tcPr>
            <w:tcW w:w="3402" w:type="dxa"/>
          </w:tcPr>
          <w:p w14:paraId="6FFE602B" w14:textId="34BAAD16" w:rsidR="004F093E" w:rsidRPr="00607F19" w:rsidRDefault="004F093E" w:rsidP="009260CD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7FB976C0" w14:textId="372D56F6" w:rsidR="004F093E" w:rsidRPr="00607F19" w:rsidRDefault="004F093E" w:rsidP="00354954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607F19">
              <w:rPr>
                <w:noProof/>
                <w:sz w:val="28"/>
                <w:szCs w:val="28"/>
                <w:lang w:val="en-US"/>
              </w:rPr>
              <w:t>P</w:t>
            </w:r>
            <w:r w:rsidR="00354954" w:rsidRPr="00607F19">
              <w:rPr>
                <w:caps w:val="0"/>
                <w:noProof/>
                <w:sz w:val="28"/>
                <w:szCs w:val="28"/>
                <w:lang w:val="en-US"/>
              </w:rPr>
              <w:t xml:space="preserve">ersonal </w:t>
            </w:r>
            <w:r w:rsidR="00D35D44" w:rsidRPr="00607F19">
              <w:rPr>
                <w:caps w:val="0"/>
                <w:noProof/>
                <w:sz w:val="28"/>
                <w:szCs w:val="28"/>
                <w:lang w:val="en-US"/>
              </w:rPr>
              <w:t>Information</w:t>
            </w:r>
          </w:p>
          <w:p w14:paraId="62EAE0F2" w14:textId="3E9E49DC" w:rsidR="00036450" w:rsidRPr="004064BD" w:rsidRDefault="00607F19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I am an enthusiastic, self-motivated, reliable, responsible and hard working person. I am a mature team worker and adaptable to all challenging situations. I am able to work well both in a team environment as well as using own initiative. I am able to work well under pressure and adhere to strict deadlines.</w:t>
            </w:r>
          </w:p>
          <w:p w14:paraId="4BF3CAA6" w14:textId="62B230D2" w:rsidR="00D35D44" w:rsidRPr="004064BD" w:rsidRDefault="00D35D44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ECA1BC1" w14:textId="64E01733" w:rsidR="004064BD" w:rsidRPr="004064BD" w:rsidRDefault="00D35D44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4064BD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Email</w:t>
            </w:r>
          </w:p>
          <w:p w14:paraId="5B63540E" w14:textId="51D5FAC1" w:rsidR="00D35D44" w:rsidRDefault="00607F19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noProof/>
                <w:szCs w:val="18"/>
                <w:lang w:val="en-US"/>
              </w:rPr>
              <w:t>bryanovicaustenove@gmail.com</w:t>
            </w:r>
          </w:p>
          <w:p w14:paraId="3CC5B0A8" w14:textId="77777777" w:rsidR="004064BD" w:rsidRDefault="004064BD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053D5037" w14:textId="1C0A75D4" w:rsidR="004064BD" w:rsidRDefault="00D35D44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4064BD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Mobile</w:t>
            </w:r>
          </w:p>
          <w:p w14:paraId="3B508B63" w14:textId="7C87AC60" w:rsidR="00D35D44" w:rsidRPr="004064BD" w:rsidRDefault="00607F19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0785694123</w:t>
            </w:r>
          </w:p>
          <w:p w14:paraId="6AD5C4E5" w14:textId="25EF7762" w:rsidR="00D35D44" w:rsidRDefault="00D35D44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55A6E16" w14:textId="6994478A" w:rsidR="004064BD" w:rsidRPr="004064BD" w:rsidRDefault="00D35D44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4064BD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Location</w:t>
            </w:r>
          </w:p>
          <w:p w14:paraId="67C491E8" w14:textId="6A62AA13" w:rsidR="00036450" w:rsidRDefault="00607F19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hermannsburg, celle, billingstrasse, 273</w:t>
            </w:r>
          </w:p>
          <w:p w14:paraId="55D23744" w14:textId="7C9F1C18" w:rsidR="00D029C3" w:rsidRDefault="00D029C3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7F05B03D" w14:textId="3B7B0C71" w:rsidR="00D029C3" w:rsidRPr="00D029C3" w:rsidRDefault="00D029C3" w:rsidP="00036450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D029C3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Date of Birth</w:t>
            </w:r>
          </w:p>
          <w:p w14:paraId="7A991633" w14:textId="1D9A4BEE" w:rsidR="00D029C3" w:rsidRPr="004064BD" w:rsidRDefault="00607F19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12/01/2020</w:t>
            </w:r>
          </w:p>
          <w:p w14:paraId="35D14D18" w14:textId="5D704BC6" w:rsidR="004064BD" w:rsidRPr="004064BD" w:rsidRDefault="004064BD" w:rsidP="004064BD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>
              <w:rPr>
                <w:caps w:val="0"/>
                <w:noProof/>
                <w:sz w:val="28"/>
                <w:szCs w:val="28"/>
                <w:lang w:val="en-US"/>
              </w:rPr>
              <w:t xml:space="preserve">Knowledge And Skills </w:t>
            </w:r>
          </w:p>
          <w:p w14:paraId="39876EDB" w14:textId="79E4BC18" w:rsidR="004064BD" w:rsidRPr="004064BD" w:rsidRDefault="00607F19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${skills}</w:t>
            </w:r>
          </w:p>
          <w:p w14:paraId="18A0AD85" w14:textId="5238FBB2" w:rsidR="004064BD" w:rsidRPr="004064BD" w:rsidRDefault="004064BD" w:rsidP="004064BD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>
              <w:rPr>
                <w:caps w:val="0"/>
                <w:noProof/>
                <w:sz w:val="28"/>
                <w:szCs w:val="28"/>
                <w:lang w:val="en-US"/>
              </w:rPr>
              <w:t>Referees</w:t>
            </w:r>
          </w:p>
          <w:p w14:paraId="3ED1BBFB" w14:textId="04B594E5" w:rsidR="00607F19" w:rsidRDefault="00607F19" w:rsidP="00607F19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Brian Austin, Head of IT</w:t>
            </w:r>
          </w:p>
          <w:p w14:paraId="5251336E" w14:textId="13DBE25D" w:rsidR="00607F19" w:rsidRPr="00D35D44" w:rsidRDefault="00607F19" w:rsidP="00607F19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Gotham Company LTD</w:t>
            </w:r>
          </w:p>
          <w:p w14:paraId="672D735F" w14:textId="763C4EDC" w:rsidR="004064BD" w:rsidRDefault="00607F19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1585655456625</w:t>
            </w:r>
          </w:p>
          <w:p w14:paraId="02AA3FF8" w14:textId="3D8D4859" w:rsidR="0062510F" w:rsidRDefault="0062510F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/>
            </w:r>
          </w:p>
          <w:p w14:paraId="3ED1BBFB" w14:textId="04B594E5" w:rsidR="00607F19" w:rsidRDefault="00607F19" w:rsidP="00607F19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Brian Austin, Head of IT</w:t>
            </w:r>
          </w:p>
          <w:p w14:paraId="5251336E" w14:textId="13DBE25D" w:rsidR="00607F19" w:rsidRPr="00D35D44" w:rsidRDefault="00607F19" w:rsidP="00607F19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Gotham Company LTD</w:t>
            </w:r>
          </w:p>
          <w:p w14:paraId="672D735F" w14:textId="763C4EDC" w:rsidR="004064BD" w:rsidRDefault="00607F19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1585655456625</w:t>
            </w:r>
          </w:p>
          <w:p w14:paraId="02AA3FF8" w14:textId="3D8D4859" w:rsidR="0062510F" w:rsidRDefault="0062510F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/>
            </w:r>
          </w:p>
          <w:p w14:paraId="2D5EFEB3" w14:textId="723CEF4D" w:rsidR="00D029C3" w:rsidRPr="004064BD" w:rsidRDefault="00D029C3" w:rsidP="00D029C3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.</w:t>
            </w:r>
          </w:p>
          <w:p w14:paraId="1109506C" w14:textId="77777777" w:rsidR="00D029C3" w:rsidRPr="004064BD" w:rsidRDefault="00D029C3" w:rsidP="00D029C3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A1E8ED7" w14:textId="77777777" w:rsidR="00D029C3" w:rsidRPr="004064BD" w:rsidRDefault="00D029C3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9F33D6D" w14:textId="3DE210FF" w:rsidR="004D3011" w:rsidRPr="004F093E" w:rsidRDefault="004D3011" w:rsidP="004D301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67" w:type="dxa"/>
          </w:tcPr>
          <w:p w14:paraId="238840C3" w14:textId="77777777" w:rsidR="001B2ABD" w:rsidRPr="004F093E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088" w:type="dxa"/>
          </w:tcPr>
          <w:p w14:paraId="61A2E135" w14:textId="3A1245F1" w:rsidR="00354954" w:rsidRPr="00D35D44" w:rsidRDefault="00354954" w:rsidP="00354954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D35D44">
              <w:rPr>
                <w:caps w:val="0"/>
                <w:noProof/>
                <w:sz w:val="28"/>
                <w:szCs w:val="28"/>
                <w:lang w:val="en-US"/>
              </w:rPr>
              <w:t>Education</w:t>
            </w:r>
          </w:p>
          <w:p w14:paraId="18A6A59F" w14:textId="79A6588C" w:rsidR="00980974" w:rsidRPr="002B21DD" w:rsidRDefault="00607F19" w:rsidP="00980974">
            <w:pPr>
              <w:rPr>
                <w:sz w:val="20"/>
                <w:szCs w:val="20"/>
                <w:lang w:val="en-US" w:bidi="de-DE"/>
              </w:rPr>
            </w:pPr>
            <w:r>
              <w:rPr>
                <w:sz w:val="20"/>
                <w:szCs w:val="20"/>
                <w:lang w:val="en-US" w:bidi="de-DE"/>
              </w:rPr>
              <w:t>${education}</w:t>
            </w:r>
          </w:p>
          <w:p w14:paraId="74BCB13B" w14:textId="2F5C56BE" w:rsidR="00980974" w:rsidRPr="002B21DD" w:rsidRDefault="00607F19" w:rsidP="00980974">
            <w:pPr>
              <w:pStyle w:val="berschrift4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${school}</w:t>
            </w:r>
            <w:r w:rsidR="00980974" w:rsidRPr="002B21D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${schooldates}</w:t>
            </w:r>
          </w:p>
          <w:p w14:paraId="486D1047" w14:textId="71C595C5" w:rsidR="00980974" w:rsidRDefault="007B5C9E" w:rsidP="002B21DD">
            <w:pPr>
              <w:pStyle w:val="Datum"/>
              <w:rPr>
                <w:rFonts w:ascii="Times New Roman" w:hAnsi="Times New Roman" w:cs="Times New Roman"/>
                <w:noProof/>
                <w:sz w:val="20"/>
                <w:szCs w:val="20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${schoolcourse}</w:t>
            </w:r>
            <w:r w:rsidR="00980974" w:rsidRPr="002B21DD">
              <w:rPr>
                <w:rFonts w:ascii="Times New Roman" w:hAnsi="Times New Roman" w:cs="Times New Roman"/>
                <w:noProof/>
                <w:sz w:val="20"/>
                <w:szCs w:val="20"/>
                <w:lang w:val="en-US" w:bidi="de-DE"/>
              </w:rPr>
              <w:t xml:space="preserve"> </w:t>
            </w:r>
          </w:p>
          <w:p w14:paraId="440F8B32" w14:textId="68515C03" w:rsidR="00BC0C8E" w:rsidRPr="00BC0C8E" w:rsidRDefault="00BC0C8E" w:rsidP="00BC0C8E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${schoolspacer}</w:t>
            </w:r>
            <w:r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</w:p>
          <w:p w14:paraId="60428FBC" w14:textId="67D9EA72" w:rsidR="002B21DD" w:rsidRPr="002B21DD" w:rsidRDefault="00607F19" w:rsidP="002B21DD">
            <w:pPr>
              <w:rPr>
                <w:lang w:val="en-US" w:bidi="de-DE"/>
              </w:rPr>
            </w:pPr>
            <w:r>
              <w:rPr>
                <w:lang w:val="en-US" w:bidi="de-DE"/>
              </w:rPr>
              <w:t>${/education}</w:t>
            </w:r>
          </w:p>
          <w:p w14:paraId="5DEE5E0A" w14:textId="4B79968E" w:rsidR="00354954" w:rsidRPr="007B5C9E" w:rsidRDefault="00354954" w:rsidP="00354954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7B5C9E">
              <w:rPr>
                <w:caps w:val="0"/>
                <w:noProof/>
                <w:sz w:val="28"/>
                <w:szCs w:val="28"/>
                <w:lang w:val="en-US"/>
              </w:rPr>
              <w:t>Working Experience</w:t>
            </w:r>
          </w:p>
          <w:p w14:paraId="4974AC3F" w14:textId="1E2B0774" w:rsidR="007B5C9E" w:rsidRDefault="007B5C9E" w:rsidP="00B359E4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${work}</w:t>
            </w:r>
          </w:p>
          <w:p w14:paraId="37998B48" w14:textId="1EA8FA42" w:rsidR="00036450" w:rsidRPr="00324F09" w:rsidRDefault="007B5C9E" w:rsidP="00B359E4">
            <w:pPr>
              <w:pStyle w:val="berschrift4"/>
              <w:rPr>
                <w:rFonts w:ascii="Times New Roman" w:hAnsi="Times New Roman" w:cs="Times New Roman"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${emptitle}</w:t>
            </w:r>
          </w:p>
          <w:p w14:paraId="18812432" w14:textId="04A565F5" w:rsidR="00036450" w:rsidRPr="00D35D44" w:rsidRDefault="007B5C9E" w:rsidP="00B359E4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${empdate}</w:t>
            </w:r>
          </w:p>
          <w:p w14:paraId="2D56603E" w14:textId="219FBF75" w:rsidR="00036450" w:rsidRDefault="007B5C9E" w:rsidP="00036450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${empdesc}</w:t>
            </w:r>
            <w:r w:rsidR="00036450"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</w:p>
          <w:p w14:paraId="47360AAE" w14:textId="0FA96CF4" w:rsidR="00BC0C8E" w:rsidRDefault="00BC0C8E" w:rsidP="007B5C9E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${empspacer}</w:t>
            </w:r>
            <w:r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</w:p>
          <w:p w14:paraId="43C1CC47" w14:textId="35458618" w:rsidR="00D35D44" w:rsidRDefault="007B5C9E" w:rsidP="007B5C9E">
            <w:pPr>
              <w:rPr>
                <w:rFonts w:ascii="Times New Roman" w:hAnsi="Times New Roman" w:cs="Times New Roman"/>
                <w:noProof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>${/work}</w:t>
            </w:r>
            <w:r w:rsidR="00D35D44" w:rsidRPr="00324F09">
              <w:rPr>
                <w:rFonts w:ascii="Times New Roman" w:hAnsi="Times New Roman" w:cs="Times New Roman"/>
                <w:noProof/>
                <w:lang w:val="en-US" w:bidi="de-DE"/>
              </w:rPr>
              <w:t xml:space="preserve"> </w:t>
            </w:r>
          </w:p>
          <w:p w14:paraId="095C09D7" w14:textId="77777777" w:rsidR="004064BD" w:rsidRPr="00324F09" w:rsidRDefault="004064BD" w:rsidP="00D35D44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122FBB10" w14:textId="55C0A3CB" w:rsidR="004064BD" w:rsidRPr="007B5C9E" w:rsidRDefault="00D029C3" w:rsidP="004064BD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7B5C9E">
              <w:rPr>
                <w:caps w:val="0"/>
                <w:noProof/>
                <w:sz w:val="28"/>
                <w:szCs w:val="28"/>
                <w:lang w:val="en-US"/>
              </w:rPr>
              <w:t>Projects Done</w:t>
            </w:r>
          </w:p>
          <w:p w14:paraId="3ACA83B4" w14:textId="37C9E85A" w:rsidR="007B5C9E" w:rsidRDefault="007B5C9E" w:rsidP="004064BD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${project}</w:t>
            </w:r>
          </w:p>
          <w:p w14:paraId="4C27FD59" w14:textId="116FE5F4" w:rsidR="004064BD" w:rsidRPr="00324F09" w:rsidRDefault="007B5C9E" w:rsidP="004064BD">
            <w:pPr>
              <w:pStyle w:val="berschrift4"/>
              <w:rPr>
                <w:rFonts w:ascii="Times New Roman" w:hAnsi="Times New Roman" w:cs="Times New Roman"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${projtitle}</w:t>
            </w:r>
          </w:p>
          <w:p w14:paraId="352F2370" w14:textId="4697A9BB" w:rsidR="004064BD" w:rsidRPr="00D35D44" w:rsidRDefault="007B5C9E" w:rsidP="004064BD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${projdate}</w:t>
            </w:r>
          </w:p>
          <w:p w14:paraId="51966754" w14:textId="1443DCBF" w:rsidR="00036450" w:rsidRDefault="007B5C9E" w:rsidP="00D029C3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${projdesc}</w:t>
            </w:r>
          </w:p>
          <w:p w14:paraId="0A785652" w14:textId="7A559248" w:rsidR="00BC0C8E" w:rsidRDefault="00BC0C8E" w:rsidP="00D029C3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${projspacer}</w:t>
            </w:r>
          </w:p>
          <w:p w14:paraId="63729697" w14:textId="3E1D0D5C" w:rsidR="007B5C9E" w:rsidRPr="004064BD" w:rsidRDefault="007B5C9E" w:rsidP="00D029C3">
            <w:pPr>
              <w:rPr>
                <w:rFonts w:ascii="Times New Roman" w:hAnsi="Times New Roman" w:cs="Times New Roman"/>
                <w:noProof/>
                <w:color w:val="FFFFFF" w:themeColor="background1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${/project}</w:t>
            </w:r>
          </w:p>
        </w:tc>
      </w:tr>
      <w:tr w:rsidR="00980974" w:rsidRPr="00607F19" w14:paraId="529EB977" w14:textId="77777777" w:rsidTr="00D35D44">
        <w:tc>
          <w:tcPr>
            <w:tcW w:w="3402" w:type="dxa"/>
          </w:tcPr>
          <w:p w14:paraId="74072829" w14:textId="77777777" w:rsidR="00980974" w:rsidRPr="004064BD" w:rsidRDefault="00980974" w:rsidP="009260CD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567" w:type="dxa"/>
          </w:tcPr>
          <w:p w14:paraId="519C90D9" w14:textId="77777777" w:rsidR="00980974" w:rsidRPr="004064BD" w:rsidRDefault="00980974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7088" w:type="dxa"/>
          </w:tcPr>
          <w:p w14:paraId="7E6DBAA8" w14:textId="7608CA84" w:rsidR="00980974" w:rsidRPr="004064BD" w:rsidRDefault="00980974" w:rsidP="00354954">
            <w:pPr>
              <w:pStyle w:val="berschrift2"/>
              <w:rPr>
                <w:caps w:val="0"/>
                <w:noProof/>
                <w:sz w:val="36"/>
                <w:szCs w:val="36"/>
                <w:lang w:val="en-US"/>
              </w:rPr>
            </w:pPr>
          </w:p>
        </w:tc>
      </w:tr>
    </w:tbl>
    <w:p w14:paraId="53D98AF4" w14:textId="77777777" w:rsidR="0043117B" w:rsidRPr="004064BD" w:rsidRDefault="00BC0C8E" w:rsidP="000C45FF">
      <w:pPr>
        <w:tabs>
          <w:tab w:val="left" w:pos="990"/>
        </w:tabs>
        <w:rPr>
          <w:rFonts w:ascii="Times New Roman" w:hAnsi="Times New Roman" w:cs="Times New Roman"/>
          <w:noProof/>
          <w:lang w:val="en-US"/>
        </w:rPr>
      </w:pPr>
    </w:p>
    <w:sectPr w:rsidR="0043117B" w:rsidRPr="004064BD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DA63" w14:textId="77777777" w:rsidR="004F093E" w:rsidRDefault="004F093E" w:rsidP="000C45FF">
      <w:r>
        <w:separator/>
      </w:r>
    </w:p>
  </w:endnote>
  <w:endnote w:type="continuationSeparator" w:id="0">
    <w:p w14:paraId="2606EDF8" w14:textId="77777777" w:rsidR="004F093E" w:rsidRDefault="004F093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FF39" w14:textId="77777777" w:rsidR="004F093E" w:rsidRDefault="004F093E" w:rsidP="000C45FF">
      <w:r>
        <w:separator/>
      </w:r>
    </w:p>
  </w:footnote>
  <w:footnote w:type="continuationSeparator" w:id="0">
    <w:p w14:paraId="0EB55A95" w14:textId="77777777" w:rsidR="004F093E" w:rsidRDefault="004F093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F1BB" w14:textId="77777777" w:rsidR="000C45FF" w:rsidRPr="008275EB" w:rsidRDefault="000C45FF">
    <w:pPr>
      <w:pStyle w:val="Kopfzeile"/>
    </w:pPr>
    <w:r w:rsidRPr="008275EB">
      <w:rPr>
        <w:noProof/>
        <w:lang w:bidi="de-DE"/>
      </w:rPr>
      <w:drawing>
        <wp:anchor distT="0" distB="0" distL="114300" distR="114300" simplePos="0" relativeHeight="251658240" behindDoc="1" locked="0" layoutInCell="1" allowOverlap="1" wp14:anchorId="7A25787B" wp14:editId="0A8C09D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247428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863FF0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0A7DF8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1AD0E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505C88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70DD38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9EA2B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EAC9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B8CDF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AAC9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C947A8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94959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EF1EA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3E"/>
    <w:rsid w:val="00036450"/>
    <w:rsid w:val="00094499"/>
    <w:rsid w:val="000C45FF"/>
    <w:rsid w:val="000E3FD1"/>
    <w:rsid w:val="00112054"/>
    <w:rsid w:val="001424E5"/>
    <w:rsid w:val="001525E1"/>
    <w:rsid w:val="0016425A"/>
    <w:rsid w:val="00180329"/>
    <w:rsid w:val="0019001F"/>
    <w:rsid w:val="001A74A5"/>
    <w:rsid w:val="001B2ABD"/>
    <w:rsid w:val="001C65E1"/>
    <w:rsid w:val="001E0391"/>
    <w:rsid w:val="001E1759"/>
    <w:rsid w:val="001F1ECC"/>
    <w:rsid w:val="002343B4"/>
    <w:rsid w:val="002400EB"/>
    <w:rsid w:val="00256CF7"/>
    <w:rsid w:val="00281FD5"/>
    <w:rsid w:val="002A55BA"/>
    <w:rsid w:val="002B21DD"/>
    <w:rsid w:val="002D3CA3"/>
    <w:rsid w:val="0030481B"/>
    <w:rsid w:val="003156FC"/>
    <w:rsid w:val="00324F09"/>
    <w:rsid w:val="003254B5"/>
    <w:rsid w:val="00354954"/>
    <w:rsid w:val="0037121F"/>
    <w:rsid w:val="003A6B7D"/>
    <w:rsid w:val="003B06CA"/>
    <w:rsid w:val="004064BD"/>
    <w:rsid w:val="004071FC"/>
    <w:rsid w:val="004142CD"/>
    <w:rsid w:val="00445947"/>
    <w:rsid w:val="004813B3"/>
    <w:rsid w:val="00496591"/>
    <w:rsid w:val="004C63E4"/>
    <w:rsid w:val="004D1AB6"/>
    <w:rsid w:val="004D3011"/>
    <w:rsid w:val="004F093E"/>
    <w:rsid w:val="005262AC"/>
    <w:rsid w:val="005E39D5"/>
    <w:rsid w:val="00600670"/>
    <w:rsid w:val="00607F19"/>
    <w:rsid w:val="0062123A"/>
    <w:rsid w:val="0062510F"/>
    <w:rsid w:val="00646E75"/>
    <w:rsid w:val="006771D0"/>
    <w:rsid w:val="00715FCB"/>
    <w:rsid w:val="00743101"/>
    <w:rsid w:val="007775E1"/>
    <w:rsid w:val="007867A0"/>
    <w:rsid w:val="007927F5"/>
    <w:rsid w:val="007B5C9E"/>
    <w:rsid w:val="00802CA0"/>
    <w:rsid w:val="008275EB"/>
    <w:rsid w:val="008754E8"/>
    <w:rsid w:val="008A4F40"/>
    <w:rsid w:val="009260CD"/>
    <w:rsid w:val="00952C25"/>
    <w:rsid w:val="00980974"/>
    <w:rsid w:val="0099158B"/>
    <w:rsid w:val="00A2118D"/>
    <w:rsid w:val="00AD76E2"/>
    <w:rsid w:val="00B20152"/>
    <w:rsid w:val="00B24DFB"/>
    <w:rsid w:val="00B359E4"/>
    <w:rsid w:val="00B57D98"/>
    <w:rsid w:val="00B70850"/>
    <w:rsid w:val="00BC0C8E"/>
    <w:rsid w:val="00C066B6"/>
    <w:rsid w:val="00C37BA1"/>
    <w:rsid w:val="00C4674C"/>
    <w:rsid w:val="00C506CF"/>
    <w:rsid w:val="00C72BED"/>
    <w:rsid w:val="00C85E87"/>
    <w:rsid w:val="00C9578B"/>
    <w:rsid w:val="00CB0055"/>
    <w:rsid w:val="00CC0C6D"/>
    <w:rsid w:val="00CD21E1"/>
    <w:rsid w:val="00D01D04"/>
    <w:rsid w:val="00D029C3"/>
    <w:rsid w:val="00D04BFE"/>
    <w:rsid w:val="00D2522B"/>
    <w:rsid w:val="00D25CF6"/>
    <w:rsid w:val="00D35D44"/>
    <w:rsid w:val="00D422DE"/>
    <w:rsid w:val="00D5459D"/>
    <w:rsid w:val="00DA1F4D"/>
    <w:rsid w:val="00DD172A"/>
    <w:rsid w:val="00E25A26"/>
    <w:rsid w:val="00E4381A"/>
    <w:rsid w:val="00E55D74"/>
    <w:rsid w:val="00EA351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C2CE93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75EB"/>
    <w:rPr>
      <w:rFonts w:ascii="Century Gothic" w:hAnsi="Century Gothic"/>
      <w:sz w:val="18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75EB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54954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="Times New Roman" w:eastAsiaTheme="majorEastAsia" w:hAnsi="Times New Roman" w:cstheme="majorBidi"/>
      <w:bCs/>
      <w:caps/>
      <w:color w:val="00500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8275EB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8275EB"/>
    <w:pPr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8275EB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8275EB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8275EB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8275E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8275EB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54954"/>
    <w:rPr>
      <w:rFonts w:ascii="Times New Roman" w:eastAsiaTheme="majorEastAsia" w:hAnsi="Times New Roman" w:cstheme="majorBidi"/>
      <w:bCs/>
      <w:caps/>
      <w:color w:val="005000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275EB"/>
    <w:rPr>
      <w:caps/>
      <w:color w:val="000000" w:themeColor="text1"/>
      <w:sz w:val="9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8275EB"/>
    <w:rPr>
      <w:rFonts w:ascii="Century Gothic" w:hAnsi="Century Gothic"/>
      <w:caps/>
      <w:color w:val="000000" w:themeColor="text1"/>
      <w:sz w:val="96"/>
      <w:szCs w:val="76"/>
    </w:rPr>
  </w:style>
  <w:style w:type="character" w:styleId="Hervorhebung">
    <w:name w:val="Emphasis"/>
    <w:basedOn w:val="Absatz-Standardschriftart"/>
    <w:uiPriority w:val="11"/>
    <w:semiHidden/>
    <w:qFormat/>
    <w:rsid w:val="008275EB"/>
    <w:rPr>
      <w:rFonts w:ascii="Century Gothic" w:hAnsi="Century Gothic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75EB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rd"/>
    <w:next w:val="Standard"/>
    <w:link w:val="DatumZchn"/>
    <w:uiPriority w:val="99"/>
    <w:rsid w:val="008275EB"/>
  </w:style>
  <w:style w:type="character" w:customStyle="1" w:styleId="DatumZchn">
    <w:name w:val="Datum Zchn"/>
    <w:basedOn w:val="Absatz-Standardschriftart"/>
    <w:link w:val="Datum"/>
    <w:uiPriority w:val="99"/>
    <w:rsid w:val="008275EB"/>
    <w:rPr>
      <w:rFonts w:ascii="Century Gothic" w:hAnsi="Century Gothic"/>
      <w:sz w:val="18"/>
      <w:szCs w:val="22"/>
    </w:rPr>
  </w:style>
  <w:style w:type="character" w:styleId="Hyperlink">
    <w:name w:val="Hyperlink"/>
    <w:basedOn w:val="Absatz-Standardschriftart"/>
    <w:uiPriority w:val="99"/>
    <w:unhideWhenUsed/>
    <w:rsid w:val="008275EB"/>
    <w:rPr>
      <w:rFonts w:ascii="Century Gothic" w:hAnsi="Century Gothic"/>
      <w:color w:val="B85A22" w:themeColor="accent2" w:themeShade="B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rsid w:val="008275EB"/>
    <w:rPr>
      <w:rFonts w:ascii="Century Gothic" w:hAnsi="Century Gothic"/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semiHidden/>
    <w:rsid w:val="008275EB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Fuzeile">
    <w:name w:val="footer"/>
    <w:basedOn w:val="Standard"/>
    <w:link w:val="FuzeileZchn"/>
    <w:uiPriority w:val="99"/>
    <w:semiHidden/>
    <w:rsid w:val="008275EB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nraster">
    <w:name w:val="Table Grid"/>
    <w:basedOn w:val="NormaleTabelle"/>
    <w:uiPriority w:val="39"/>
    <w:rsid w:val="0082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275EB"/>
    <w:rPr>
      <w:rFonts w:ascii="Century Gothic" w:hAnsi="Century Gothic"/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75EB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75EB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75EB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75EB"/>
    <w:rPr>
      <w:rFonts w:ascii="Century Gothic" w:hAnsi="Century Gothic"/>
      <w:b/>
      <w:sz w:val="18"/>
      <w:szCs w:val="22"/>
    </w:rPr>
  </w:style>
  <w:style w:type="character" w:styleId="Erwhnung">
    <w:name w:val="Mention"/>
    <w:basedOn w:val="Absatz-Standardschriftart"/>
    <w:uiPriority w:val="99"/>
    <w:semiHidden/>
    <w:unhideWhenUsed/>
    <w:rsid w:val="008275EB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8275EB"/>
    <w:pPr>
      <w:numPr>
        <w:numId w:val="1"/>
      </w:numPr>
    </w:pPr>
  </w:style>
  <w:style w:type="numbering" w:styleId="1ai">
    <w:name w:val="Outline List 1"/>
    <w:basedOn w:val="KeineListe"/>
    <w:uiPriority w:val="99"/>
    <w:semiHidden/>
    <w:unhideWhenUsed/>
    <w:rsid w:val="008275EB"/>
    <w:pPr>
      <w:numPr>
        <w:numId w:val="2"/>
      </w:numPr>
    </w:pPr>
  </w:style>
  <w:style w:type="character" w:styleId="HTMLCode">
    <w:name w:val="HTML Code"/>
    <w:basedOn w:val="Absatz-Standardschriftart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8275EB"/>
    <w:rPr>
      <w:rFonts w:ascii="Century Gothic" w:hAnsi="Century Gothic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8275EB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8275EB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Absatz-Standardschriftart"/>
    <w:uiPriority w:val="99"/>
    <w:semiHidden/>
    <w:unhideWhenUsed/>
    <w:rsid w:val="008275EB"/>
    <w:rPr>
      <w:rFonts w:ascii="Century Gothic" w:hAnsi="Century Gothic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8275EB"/>
    <w:rPr>
      <w:rFonts w:ascii="Century Gothic" w:hAnsi="Century Gothic"/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8275EB"/>
    <w:rPr>
      <w:rFonts w:ascii="Consolas" w:hAnsi="Consolas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8275EB"/>
    <w:rPr>
      <w:rFonts w:ascii="Century Gothic" w:hAnsi="Century Gothic"/>
    </w:rPr>
  </w:style>
  <w:style w:type="character" w:styleId="HTMLTastatur">
    <w:name w:val="HTML Keyboard"/>
    <w:basedOn w:val="Absatz-Standardschriftart"/>
    <w:uiPriority w:val="99"/>
    <w:semiHidden/>
    <w:unhideWhenUsed/>
    <w:rsid w:val="008275EB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5EB"/>
    <w:rPr>
      <w:rFonts w:ascii="Consolas" w:hAnsi="Consolas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rsid w:val="008275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rsid w:val="008275EB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semiHidden/>
    <w:rsid w:val="008275EB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uiPriority w:val="39"/>
    <w:semiHidden/>
    <w:rsid w:val="008275EB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uiPriority w:val="39"/>
    <w:semiHidden/>
    <w:rsid w:val="008275EB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uiPriority w:val="39"/>
    <w:semiHidden/>
    <w:rsid w:val="008275EB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uiPriority w:val="39"/>
    <w:semiHidden/>
    <w:rsid w:val="008275EB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uiPriority w:val="39"/>
    <w:semiHidden/>
    <w:rsid w:val="008275EB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uiPriority w:val="39"/>
    <w:semiHidden/>
    <w:rsid w:val="008275EB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75EB"/>
    <w:pPr>
      <w:outlineLvl w:val="9"/>
    </w:pPr>
  </w:style>
  <w:style w:type="character" w:styleId="SchwacherVerweis">
    <w:name w:val="Subtle Reference"/>
    <w:basedOn w:val="Absatz-Standardschriftart"/>
    <w:uiPriority w:val="31"/>
    <w:semiHidden/>
    <w:qFormat/>
    <w:rsid w:val="008275EB"/>
    <w:rPr>
      <w:rFonts w:ascii="Century Gothic" w:hAnsi="Century Gothic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semiHidden/>
    <w:qFormat/>
    <w:rsid w:val="008275EB"/>
    <w:rPr>
      <w:rFonts w:ascii="Century Gothic" w:hAnsi="Century Gothic"/>
      <w:i/>
      <w:iCs/>
      <w:color w:val="404040" w:themeColor="text1" w:themeTint="BF"/>
    </w:rPr>
  </w:style>
  <w:style w:type="table" w:styleId="TabelleProfessionell">
    <w:name w:val="Table Professional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8275EB"/>
  </w:style>
  <w:style w:type="character" w:styleId="Buchtitel">
    <w:name w:val="Book Title"/>
    <w:basedOn w:val="Absatz-Standardschriftart"/>
    <w:uiPriority w:val="33"/>
    <w:semiHidden/>
    <w:qFormat/>
    <w:rsid w:val="008275EB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Absatz-Standardschriftart"/>
    <w:uiPriority w:val="99"/>
    <w:semiHidden/>
    <w:unhideWhenUsed/>
    <w:rsid w:val="008275EB"/>
    <w:rPr>
      <w:rFonts w:ascii="Century Gothic" w:hAnsi="Century Gothic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8275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8275EB"/>
    <w:rPr>
      <w:rFonts w:ascii="Century Gothic" w:eastAsiaTheme="majorEastAsia" w:hAnsi="Century Gothic" w:cstheme="majorBidi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8275E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8275EB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8275EB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8275EB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8275EB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8275EB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8275E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8275E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8275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8275E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8275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8275EB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275EB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8275EB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8275EB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8275EB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qFormat/>
    <w:rsid w:val="008275EB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275EB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275EB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275EB"/>
    <w:pPr>
      <w:numPr>
        <w:numId w:val="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275EB"/>
    <w:pPr>
      <w:numPr>
        <w:numId w:val="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8275EB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8275EB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8275EB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8275EB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8275EB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8275EB"/>
    <w:pPr>
      <w:numPr>
        <w:numId w:val="12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8275E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8275EB"/>
  </w:style>
  <w:style w:type="paragraph" w:styleId="Makrotext">
    <w:name w:val="macro"/>
    <w:link w:val="MakrotextZchn"/>
    <w:uiPriority w:val="99"/>
    <w:semiHidden/>
    <w:unhideWhenUsed/>
    <w:rsid w:val="008275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8275EB"/>
    <w:rPr>
      <w:rFonts w:ascii="Consolas" w:hAnsi="Consolas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8275EB"/>
    <w:rPr>
      <w:rFonts w:eastAsiaTheme="majorEastAsia" w:cstheme="majorBid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275EB"/>
    <w:rPr>
      <w:rFonts w:ascii="Century Gothic" w:hAnsi="Century Gothic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275E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275EB"/>
    <w:rPr>
      <w:rFonts w:ascii="Century Gothic" w:hAnsi="Century Gothic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8275EB"/>
    <w:pPr>
      <w:ind w:left="180" w:hanging="180"/>
    </w:pPr>
  </w:style>
  <w:style w:type="paragraph" w:styleId="RGV-berschrift">
    <w:name w:val="toa heading"/>
    <w:basedOn w:val="Standard"/>
    <w:next w:val="Standard"/>
    <w:uiPriority w:val="99"/>
    <w:semiHidden/>
    <w:rsid w:val="008275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8275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8275EB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FarbigeListe">
    <w:name w:val="Colorful List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8275E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8275E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8275E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275E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75EB"/>
    <w:rPr>
      <w:rFonts w:ascii="Century Gothic" w:hAnsi="Century Gothic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75E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75EB"/>
    <w:rPr>
      <w:rFonts w:ascii="Century Gothic" w:hAnsi="Century Gothic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275EB"/>
    <w:rPr>
      <w:rFonts w:ascii="Century Gothic" w:hAnsi="Century Gothic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75EB"/>
    <w:rPr>
      <w:rFonts w:ascii="Microsoft YaHei UI" w:eastAsia="Microsoft YaHei UI" w:hAnsi="Microsoft YaHei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75EB"/>
    <w:rPr>
      <w:rFonts w:ascii="Microsoft YaHei UI" w:eastAsia="Microsoft YaHei UI" w:hAnsi="Microsoft YaHei UI"/>
      <w:sz w:val="18"/>
      <w:szCs w:val="18"/>
    </w:rPr>
  </w:style>
  <w:style w:type="paragraph" w:styleId="Umschlagadresse">
    <w:name w:val="envelope address"/>
    <w:basedOn w:val="Standard"/>
    <w:uiPriority w:val="99"/>
    <w:semiHidden/>
    <w:unhideWhenUsed/>
    <w:rsid w:val="008275EB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Standard"/>
    <w:uiPriority w:val="99"/>
    <w:semiHidden/>
    <w:unhideWhenUsed/>
    <w:rsid w:val="008275EB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275EB"/>
    <w:rPr>
      <w:rFonts w:ascii="Microsoft YaHei UI" w:eastAsia="Microsoft YaHei UI" w:hAnsi="Microsoft YaHei UI"/>
      <w:szCs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275EB"/>
    <w:rPr>
      <w:rFonts w:ascii="Microsoft YaHei UI" w:eastAsia="Microsoft YaHei UI" w:hAnsi="Microsoft YaHei U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75EB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75EB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75EB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75EB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75EB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Abschnitt">
    <w:name w:val="Outline List 3"/>
    <w:basedOn w:val="KeineListe"/>
    <w:uiPriority w:val="99"/>
    <w:semiHidden/>
    <w:unhideWhenUsed/>
    <w:rsid w:val="008275EB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8275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8275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8275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8275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275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8275EB"/>
    <w:rPr>
      <w:rFonts w:ascii="Century Gothic" w:hAnsi="Century Gothic"/>
      <w:sz w:val="18"/>
      <w:szCs w:val="22"/>
    </w:rPr>
  </w:style>
  <w:style w:type="character" w:styleId="IntensiverVerweis">
    <w:name w:val="Intense Reference"/>
    <w:basedOn w:val="Absatz-Standardschriftart"/>
    <w:uiPriority w:val="32"/>
    <w:semiHidden/>
    <w:qFormat/>
    <w:rsid w:val="008275EB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8275EB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275EB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veHervorhebung">
    <w:name w:val="Intense Emphasis"/>
    <w:basedOn w:val="Absatz-Standardschriftart"/>
    <w:uiPriority w:val="21"/>
    <w:semiHidden/>
    <w:qFormat/>
    <w:rsid w:val="008275EB"/>
    <w:rPr>
      <w:rFonts w:ascii="Century Gothic" w:hAnsi="Century Gothic"/>
      <w:i/>
      <w:iCs/>
      <w:color w:val="94B6D2" w:themeColor="accent1"/>
    </w:rPr>
  </w:style>
  <w:style w:type="paragraph" w:styleId="StandardWeb">
    <w:name w:val="Normal (Web)"/>
    <w:basedOn w:val="Standard"/>
    <w:uiPriority w:val="99"/>
    <w:semiHidden/>
    <w:unhideWhenUsed/>
    <w:rsid w:val="008275EB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8275EB"/>
    <w:rPr>
      <w:rFonts w:ascii="Century Gothic" w:hAnsi="Century Gothic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75EB"/>
    <w:rPr>
      <w:rFonts w:ascii="Century Gothic" w:hAnsi="Century Gothic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275E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8275E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8275E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275EB"/>
    <w:rPr>
      <w:rFonts w:ascii="Century Gothic" w:hAnsi="Century Gothic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275EB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8275EB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8275EB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8275EB"/>
    <w:rPr>
      <w:rFonts w:ascii="Century Gothic" w:hAnsi="Century Gothic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275EB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275EB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Standardeinzug">
    <w:name w:val="Normal Indent"/>
    <w:basedOn w:val="Standard"/>
    <w:uiPriority w:val="99"/>
    <w:semiHidden/>
    <w:unhideWhenUsed/>
    <w:rsid w:val="008275EB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8275EB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Aktuell">
    <w:name w:val="Table Contemporary"/>
    <w:basedOn w:val="NormaleTabelle"/>
    <w:uiPriority w:val="99"/>
    <w:semiHidden/>
    <w:unhideWhenUsed/>
    <w:rsid w:val="008275E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8275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2">
    <w:name w:val="List Table 2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3">
    <w:name w:val="List Table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8275E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8275EB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8275EB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8275E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8275E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8275EB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8275E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8275EB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75EB"/>
  </w:style>
  <w:style w:type="character" w:customStyle="1" w:styleId="AnredeZchn">
    <w:name w:val="Anrede Zchn"/>
    <w:basedOn w:val="Absatz-Standardschriftart"/>
    <w:link w:val="Anrede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Spalten1">
    <w:name w:val="Table Columns 1"/>
    <w:basedOn w:val="NormaleTabelle"/>
    <w:uiPriority w:val="99"/>
    <w:semiHidden/>
    <w:unhideWhenUsed/>
    <w:rsid w:val="008275E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8275E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8275E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8275E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8275E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8275EB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Einfach1">
    <w:name w:val="Table Simple 1"/>
    <w:basedOn w:val="NormaleTabelle"/>
    <w:uiPriority w:val="99"/>
    <w:semiHidden/>
    <w:unhideWhenUsed/>
    <w:rsid w:val="008275E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8275E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8275E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8275E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275EB"/>
    <w:pPr>
      <w:ind w:left="180" w:hanging="18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8275EB"/>
    <w:pPr>
      <w:ind w:left="360" w:hanging="18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8275EB"/>
    <w:pPr>
      <w:ind w:left="540" w:hanging="18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8275EB"/>
    <w:pPr>
      <w:ind w:left="720" w:hanging="18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8275EB"/>
    <w:pPr>
      <w:ind w:left="900" w:hanging="18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8275EB"/>
    <w:pPr>
      <w:ind w:left="1080" w:hanging="18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8275EB"/>
    <w:pPr>
      <w:ind w:left="1260" w:hanging="18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8275EB"/>
    <w:pPr>
      <w:ind w:left="1440" w:hanging="1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8275EB"/>
    <w:pPr>
      <w:ind w:left="1620" w:hanging="18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275EB"/>
    <w:rPr>
      <w:rFonts w:eastAsiaTheme="majorEastAsia" w:cstheme="majorBidi"/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8275EB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275EB"/>
    <w:rPr>
      <w:rFonts w:ascii="Consolas" w:hAnsi="Consolas"/>
      <w:sz w:val="21"/>
      <w:szCs w:val="21"/>
    </w:rPr>
  </w:style>
  <w:style w:type="paragraph" w:styleId="Gruformel">
    <w:name w:val="Closing"/>
    <w:basedOn w:val="Standard"/>
    <w:link w:val="GruformelZchn"/>
    <w:uiPriority w:val="99"/>
    <w:semiHidden/>
    <w:unhideWhenUsed/>
    <w:rsid w:val="008275EB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Raster1">
    <w:name w:val="Table Grid 1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8275E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8275E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8275E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8275E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8275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8275E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8275E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8275E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8275EB"/>
    <w:rPr>
      <w:rFonts w:ascii="Century Gothic" w:hAnsi="Century Gothic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75E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75EB"/>
    <w:rPr>
      <w:rFonts w:ascii="Century Gothic" w:hAnsi="Century Gothic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8275EB"/>
    <w:rPr>
      <w:rFonts w:ascii="Century Gothic" w:hAnsi="Century Gothic"/>
    </w:rPr>
  </w:style>
  <w:style w:type="table" w:styleId="Tabelle3D-Effekt1">
    <w:name w:val="Table 3D effects 1"/>
    <w:basedOn w:val="NormaleTabelle"/>
    <w:uiPriority w:val="99"/>
    <w:semiHidden/>
    <w:unhideWhenUsed/>
    <w:rsid w:val="008275E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8275E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82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semiHidden/>
    <w:qFormat/>
    <w:rsid w:val="008275EB"/>
    <w:rPr>
      <w:rFonts w:ascii="Century Gothic" w:hAnsi="Century Gothic"/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8275EB"/>
    <w:rPr>
      <w:rFonts w:ascii="Century Gothic" w:hAnsi="Century Gothic"/>
      <w:color w:val="704404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8275EB"/>
    <w:rPr>
      <w:rFonts w:ascii="Century Gothic" w:hAnsi="Century Gothic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5EB"/>
    <w:pPr>
      <w:spacing w:after="200"/>
    </w:pPr>
    <w:rPr>
      <w:i/>
      <w:iCs/>
      <w:color w:val="775F55" w:themeColor="text2"/>
      <w:szCs w:val="18"/>
    </w:rPr>
  </w:style>
  <w:style w:type="character" w:customStyle="1" w:styleId="o">
    <w:name w:val="o"/>
    <w:basedOn w:val="Absatz-Standardschriftart"/>
    <w:rsid w:val="00607F19"/>
  </w:style>
  <w:style w:type="character" w:customStyle="1" w:styleId="p">
    <w:name w:val="p"/>
    <w:basedOn w:val="Absatz-Standardschriftart"/>
    <w:rsid w:val="00607F19"/>
  </w:style>
  <w:style w:type="character" w:customStyle="1" w:styleId="n">
    <w:name w:val="n"/>
    <w:basedOn w:val="Absatz-Standardschriftart"/>
    <w:rsid w:val="0060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Local\Microsoft\Office\16.0\DTS\de-DE%7bBFB77823-F8C3-439B-B653-3FABE87AEFAB%7d\%7b5C29600F-E3BE-4B23-967A-469170A2ADA2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{5C29600F-E3BE-4B23-967A-469170A2ADA2}tf00546271_win32.dotx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2023-10-18T15:56:00Z</dcterms:created>
  <dcterms:modified xsi:type="dcterms:W3CDTF">2023-10-19T09:02:00Z</dcterms:modified>
</cp:coreProperties>
</file>